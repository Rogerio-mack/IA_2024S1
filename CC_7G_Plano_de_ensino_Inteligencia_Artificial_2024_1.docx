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E1B6" w14:textId="77777777" w:rsidR="00C401E4" w:rsidRPr="00FC5E0B" w:rsidRDefault="00C401E4" w:rsidP="00D41CD8">
      <w:pPr>
        <w:jc w:val="center"/>
        <w:outlineLvl w:val="0"/>
        <w:rPr>
          <w:rFonts w:ascii="Arial" w:hAnsi="Arial" w:cs="Arial"/>
          <w:b/>
          <w:sz w:val="20"/>
          <w:lang w:val="pt-PT"/>
        </w:rPr>
      </w:pPr>
    </w:p>
    <w:tbl>
      <w:tblPr>
        <w:tblW w:w="9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9"/>
        <w:gridCol w:w="2835"/>
        <w:gridCol w:w="3969"/>
      </w:tblGrid>
      <w:tr w:rsidR="001237BA" w:rsidRPr="00C401E4" w14:paraId="1821E9DF" w14:textId="77777777" w:rsidTr="008D05B8">
        <w:trPr>
          <w:cantSplit/>
          <w:trHeight w:val="320"/>
          <w:jc w:val="center"/>
        </w:trPr>
        <w:tc>
          <w:tcPr>
            <w:tcW w:w="9913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35F5C3" w14:textId="77777777" w:rsidR="001237BA" w:rsidRPr="000245C5" w:rsidRDefault="000245C5">
            <w:pPr>
              <w:rPr>
                <w:rFonts w:ascii="Arial" w:hAnsi="Arial" w:cs="Arial"/>
                <w:sz w:val="22"/>
                <w:szCs w:val="22"/>
              </w:rPr>
            </w:pPr>
            <w:r w:rsidRPr="000245C5">
              <w:rPr>
                <w:rFonts w:ascii="Arial" w:hAnsi="Arial" w:cs="Arial"/>
                <w:sz w:val="22"/>
                <w:szCs w:val="22"/>
              </w:rPr>
              <w:t xml:space="preserve">Componente Curricular: </w:t>
            </w:r>
            <w:r w:rsidR="00564E8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245C5">
              <w:rPr>
                <w:rFonts w:ascii="Arial" w:hAnsi="Arial" w:cs="Arial"/>
                <w:sz w:val="22"/>
                <w:szCs w:val="22"/>
              </w:rPr>
              <w:t xml:space="preserve">exclusivo de curso ( ) </w:t>
            </w:r>
            <w:r w:rsidR="003B069B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0245C5">
              <w:rPr>
                <w:rFonts w:ascii="Arial" w:hAnsi="Arial" w:cs="Arial"/>
                <w:sz w:val="22"/>
                <w:szCs w:val="22"/>
              </w:rPr>
              <w:t xml:space="preserve">Eixo Comum (X ) 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0245C5">
              <w:rPr>
                <w:rFonts w:ascii="Arial" w:hAnsi="Arial" w:cs="Arial"/>
                <w:sz w:val="22"/>
                <w:szCs w:val="22"/>
              </w:rPr>
              <w:t>Eixo Universal ( )</w:t>
            </w:r>
          </w:p>
        </w:tc>
      </w:tr>
      <w:tr w:rsidR="00564E8A" w:rsidRPr="00C401E4" w14:paraId="7ABA1F4B" w14:textId="77777777" w:rsidTr="00564E8A">
        <w:trPr>
          <w:cantSplit/>
          <w:trHeight w:val="320"/>
          <w:jc w:val="center"/>
        </w:trPr>
        <w:tc>
          <w:tcPr>
            <w:tcW w:w="5944" w:type="dxa"/>
            <w:gridSpan w:val="2"/>
            <w:tcBorders>
              <w:left w:val="single" w:sz="8" w:space="0" w:color="auto"/>
            </w:tcBorders>
          </w:tcPr>
          <w:p w14:paraId="6815D40B" w14:textId="77777777" w:rsidR="00564E8A" w:rsidRDefault="00564E8A" w:rsidP="00564E8A">
            <w:r>
              <w:t xml:space="preserve">Curso: </w:t>
            </w:r>
          </w:p>
          <w:p w14:paraId="2874A781" w14:textId="77777777" w:rsidR="00564E8A" w:rsidRPr="000245C5" w:rsidRDefault="00D836E9" w:rsidP="00564E8A">
            <w:pPr>
              <w:rPr>
                <w:rFonts w:ascii="Arial" w:hAnsi="Arial" w:cs="Arial"/>
                <w:sz w:val="22"/>
                <w:szCs w:val="22"/>
              </w:rPr>
            </w:pPr>
            <w:r>
              <w:t>CIÊNCIA DA COMPUTAÇÃO</w:t>
            </w:r>
          </w:p>
        </w:tc>
        <w:tc>
          <w:tcPr>
            <w:tcW w:w="3969" w:type="dxa"/>
            <w:tcBorders>
              <w:right w:val="single" w:sz="8" w:space="0" w:color="auto"/>
            </w:tcBorders>
          </w:tcPr>
          <w:p w14:paraId="1E4ABCDB" w14:textId="77777777" w:rsidR="00564E8A" w:rsidRDefault="00564E8A" w:rsidP="006001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Núcleo Temático: </w:t>
            </w:r>
          </w:p>
          <w:p w14:paraId="343BF1DB" w14:textId="77777777" w:rsidR="00564E8A" w:rsidRPr="00C401E4" w:rsidRDefault="00564E8A" w:rsidP="006001BB">
            <w:pPr>
              <w:rPr>
                <w:rFonts w:ascii="Arial" w:hAnsi="Arial" w:cs="Arial"/>
                <w:sz w:val="22"/>
                <w:szCs w:val="22"/>
              </w:rPr>
            </w:pPr>
            <w:r w:rsidRPr="00564E8A">
              <w:rPr>
                <w:rFonts w:ascii="Arial" w:hAnsi="Arial" w:cs="Arial"/>
                <w:sz w:val="22"/>
                <w:szCs w:val="22"/>
              </w:rPr>
              <w:t>FUNDAMENTOS DE COMPUTAÇÃO</w:t>
            </w:r>
          </w:p>
        </w:tc>
      </w:tr>
      <w:tr w:rsidR="00261CE9" w:rsidRPr="00C401E4" w14:paraId="3E0195B9" w14:textId="77777777" w:rsidTr="00564E8A">
        <w:trPr>
          <w:cantSplit/>
          <w:trHeight w:val="320"/>
          <w:jc w:val="center"/>
        </w:trPr>
        <w:tc>
          <w:tcPr>
            <w:tcW w:w="5944" w:type="dxa"/>
            <w:gridSpan w:val="2"/>
            <w:tcBorders>
              <w:left w:val="single" w:sz="8" w:space="0" w:color="auto"/>
            </w:tcBorders>
          </w:tcPr>
          <w:p w14:paraId="514F7E0D" w14:textId="77777777" w:rsidR="00261CE9" w:rsidRPr="000245C5" w:rsidRDefault="00261CE9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OLE_LINK11"/>
            <w:bookmarkStart w:id="1" w:name="OLE_LINK12"/>
            <w:r w:rsidRPr="000245C5">
              <w:rPr>
                <w:rFonts w:ascii="Arial" w:hAnsi="Arial" w:cs="Arial"/>
                <w:sz w:val="22"/>
                <w:szCs w:val="22"/>
              </w:rPr>
              <w:t>Disciplina</w:t>
            </w:r>
            <w:r w:rsidR="007B779D" w:rsidRPr="000245C5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71A391A9" w14:textId="77777777" w:rsidR="00261CE9" w:rsidRPr="00AD1AA3" w:rsidRDefault="00D836E9" w:rsidP="00D41CD8">
            <w:pPr>
              <w:pStyle w:val="Heading8"/>
              <w:rPr>
                <w:rFonts w:cs="Arial"/>
                <w:color w:val="auto"/>
                <w:szCs w:val="22"/>
              </w:rPr>
            </w:pPr>
            <w:r w:rsidRPr="00AD1AA3">
              <w:rPr>
                <w:rFonts w:cs="Arial"/>
                <w:color w:val="auto"/>
                <w:szCs w:val="22"/>
              </w:rPr>
              <w:t>INTELIGÊNCIA ARTIFICIAL</w:t>
            </w:r>
            <w:r>
              <w:rPr>
                <w:rFonts w:cs="Arial"/>
                <w:color w:val="auto"/>
                <w:szCs w:val="22"/>
              </w:rPr>
              <w:t xml:space="preserve"> </w:t>
            </w:r>
          </w:p>
        </w:tc>
        <w:tc>
          <w:tcPr>
            <w:tcW w:w="3969" w:type="dxa"/>
            <w:tcBorders>
              <w:right w:val="single" w:sz="8" w:space="0" w:color="auto"/>
            </w:tcBorders>
          </w:tcPr>
          <w:p w14:paraId="2B17F18A" w14:textId="77777777" w:rsidR="007F071D" w:rsidRPr="007F071D" w:rsidRDefault="00261CE9" w:rsidP="006001BB">
            <w:pPr>
              <w:rPr>
                <w:rFonts w:ascii="Arial" w:hAnsi="Arial" w:cs="Arial"/>
                <w:sz w:val="22"/>
                <w:szCs w:val="22"/>
              </w:rPr>
            </w:pPr>
            <w:r w:rsidRPr="00C401E4">
              <w:rPr>
                <w:rFonts w:ascii="Arial" w:hAnsi="Arial" w:cs="Arial"/>
                <w:sz w:val="22"/>
                <w:szCs w:val="22"/>
              </w:rPr>
              <w:t xml:space="preserve">Código da </w:t>
            </w:r>
            <w:r w:rsidR="00564E8A">
              <w:rPr>
                <w:rFonts w:ascii="Arial" w:hAnsi="Arial" w:cs="Arial"/>
                <w:sz w:val="22"/>
                <w:szCs w:val="22"/>
              </w:rPr>
              <w:t>Componente</w:t>
            </w:r>
            <w:r w:rsidR="007B779D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5099F966" w14:textId="77777777" w:rsidR="00261CE9" w:rsidRPr="00564E8A" w:rsidRDefault="00DC51B1" w:rsidP="006001BB">
            <w:pPr>
              <w:rPr>
                <w:b/>
              </w:rPr>
            </w:pPr>
            <w:r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ENEC50534</w:t>
            </w:r>
          </w:p>
        </w:tc>
      </w:tr>
      <w:bookmarkEnd w:id="0"/>
      <w:bookmarkEnd w:id="1"/>
      <w:tr w:rsidR="00F77B7B" w:rsidRPr="00F77B7B" w14:paraId="7BBBF557" w14:textId="77777777" w:rsidTr="006001BB">
        <w:trPr>
          <w:cantSplit/>
          <w:trHeight w:val="320"/>
          <w:jc w:val="center"/>
        </w:trPr>
        <w:tc>
          <w:tcPr>
            <w:tcW w:w="3109" w:type="dxa"/>
            <w:tcBorders>
              <w:left w:val="single" w:sz="8" w:space="0" w:color="auto"/>
            </w:tcBorders>
            <w:vAlign w:val="center"/>
          </w:tcPr>
          <w:p w14:paraId="5DD9A19D" w14:textId="77777777" w:rsidR="009D049E" w:rsidRDefault="009D049E" w:rsidP="00555E65">
            <w:pPr>
              <w:spacing w:before="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049E">
              <w:rPr>
                <w:rFonts w:ascii="Arial" w:hAnsi="Arial" w:cs="Arial"/>
                <w:color w:val="000000"/>
                <w:sz w:val="22"/>
                <w:szCs w:val="22"/>
              </w:rPr>
              <w:t>Carga horária: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119E1D9" w14:textId="77777777" w:rsidR="009D049E" w:rsidRPr="009D049E" w:rsidRDefault="009D049E" w:rsidP="00555E65">
            <w:pPr>
              <w:spacing w:before="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04 ha</w:t>
            </w:r>
          </w:p>
        </w:tc>
        <w:tc>
          <w:tcPr>
            <w:tcW w:w="2835" w:type="dxa"/>
            <w:tcBorders>
              <w:left w:val="single" w:sz="8" w:space="0" w:color="auto"/>
            </w:tcBorders>
            <w:vAlign w:val="center"/>
          </w:tcPr>
          <w:p w14:paraId="58FA0531" w14:textId="77777777" w:rsidR="009D049E" w:rsidRDefault="009D049E" w:rsidP="00EA7DB5">
            <w:pPr>
              <w:spacing w:before="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( 02 ) Sala de Aula</w:t>
            </w:r>
          </w:p>
          <w:p w14:paraId="0AA60DF5" w14:textId="77777777" w:rsidR="009D049E" w:rsidRPr="00EA7DB5" w:rsidRDefault="009D049E" w:rsidP="00EA7DB5">
            <w:pPr>
              <w:spacing w:before="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049E">
              <w:rPr>
                <w:rFonts w:ascii="Arial" w:hAnsi="Arial" w:cs="Arial"/>
                <w:color w:val="000000"/>
                <w:sz w:val="22"/>
                <w:szCs w:val="22"/>
              </w:rPr>
              <w:t>( 02 ) EAD</w:t>
            </w:r>
          </w:p>
        </w:tc>
        <w:tc>
          <w:tcPr>
            <w:tcW w:w="3969" w:type="dxa"/>
            <w:tcBorders>
              <w:right w:val="single" w:sz="8" w:space="0" w:color="auto"/>
            </w:tcBorders>
            <w:vAlign w:val="center"/>
          </w:tcPr>
          <w:p w14:paraId="1F723730" w14:textId="68C1B44B" w:rsidR="009D049E" w:rsidRPr="00F77B7B" w:rsidRDefault="009D049E" w:rsidP="006001B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Etapa: 7ª.</w:t>
            </w:r>
            <w:r w:rsidR="00D6577F"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:</w:t>
            </w:r>
            <w:r w:rsidR="00743B5A"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A5084A"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7</w:t>
            </w:r>
            <w:r w:rsidR="00D6577F" w:rsidRPr="00F77B7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G </w:t>
            </w:r>
          </w:p>
        </w:tc>
      </w:tr>
      <w:tr w:rsidR="009D049E" w:rsidRPr="00C401E4" w14:paraId="419A5C91" w14:textId="77777777" w:rsidTr="00564E8A">
        <w:trPr>
          <w:cantSplit/>
          <w:trHeight w:val="320"/>
          <w:jc w:val="center"/>
        </w:trPr>
        <w:tc>
          <w:tcPr>
            <w:tcW w:w="5944" w:type="dxa"/>
            <w:gridSpan w:val="2"/>
            <w:tcBorders>
              <w:left w:val="single" w:sz="8" w:space="0" w:color="auto"/>
            </w:tcBorders>
            <w:vAlign w:val="center"/>
          </w:tcPr>
          <w:p w14:paraId="04E76A56" w14:textId="2C40D628" w:rsidR="00D6577F" w:rsidRDefault="009D049E" w:rsidP="00C10712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F32A99">
              <w:rPr>
                <w:rFonts w:ascii="Arial" w:hAnsi="Arial" w:cs="Arial"/>
                <w:sz w:val="22"/>
                <w:szCs w:val="22"/>
              </w:rPr>
              <w:t>Professor</w:t>
            </w:r>
            <w:r w:rsidR="002C01B6" w:rsidRPr="00F32A99">
              <w:rPr>
                <w:rFonts w:ascii="Arial" w:hAnsi="Arial" w:cs="Arial"/>
                <w:sz w:val="22"/>
                <w:szCs w:val="22"/>
              </w:rPr>
              <w:t>es</w:t>
            </w:r>
            <w:r w:rsidRPr="00F32A9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14F28422" w14:textId="77777777" w:rsidR="00C10712" w:rsidRDefault="00C10712" w:rsidP="00555E65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Rog</w:t>
            </w:r>
            <w:r w:rsidR="00123855">
              <w:rPr>
                <w:rFonts w:ascii="Arial" w:hAnsi="Arial" w:cs="Arial"/>
                <w:sz w:val="22"/>
                <w:szCs w:val="22"/>
              </w:rPr>
              <w:t>é</w:t>
            </w:r>
            <w:r>
              <w:rPr>
                <w:rFonts w:ascii="Arial" w:hAnsi="Arial" w:cs="Arial"/>
                <w:sz w:val="22"/>
                <w:szCs w:val="22"/>
              </w:rPr>
              <w:t xml:space="preserve">rio </w:t>
            </w:r>
            <w:r w:rsidR="00123855">
              <w:rPr>
                <w:rFonts w:ascii="Arial" w:hAnsi="Arial" w:cs="Arial"/>
                <w:sz w:val="22"/>
                <w:szCs w:val="22"/>
              </w:rPr>
              <w:t>de Oliveira</w:t>
            </w:r>
          </w:p>
          <w:p w14:paraId="541A1FE0" w14:textId="77777777" w:rsidR="00661F1F" w:rsidRDefault="00661F1F" w:rsidP="00555E65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Ivan Carlos Alcantara de Oliveira</w:t>
            </w:r>
          </w:p>
          <w:p w14:paraId="05C0BE25" w14:textId="109F0046" w:rsidR="00661F1F" w:rsidRPr="00C72193" w:rsidRDefault="00661F1F" w:rsidP="00555E65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4B41C5" w14:textId="77777777" w:rsidR="002E0865" w:rsidRPr="00E719B0" w:rsidRDefault="009D049E" w:rsidP="006001BB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19B0">
              <w:rPr>
                <w:rFonts w:ascii="Arial" w:hAnsi="Arial" w:cs="Arial"/>
                <w:sz w:val="22"/>
                <w:szCs w:val="22"/>
              </w:rPr>
              <w:t>DRT</w:t>
            </w:r>
            <w:r w:rsidR="002C01B6" w:rsidRPr="00E719B0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Pr="00E719B0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50E029A9" w14:textId="77777777" w:rsidR="00123855" w:rsidRDefault="00E719B0" w:rsidP="00C72193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E719B0">
              <w:rPr>
                <w:rFonts w:ascii="Arial" w:hAnsi="Arial" w:cs="Arial"/>
                <w:sz w:val="22"/>
                <w:szCs w:val="22"/>
              </w:rPr>
              <w:t>1115665</w:t>
            </w:r>
          </w:p>
          <w:p w14:paraId="39BBE464" w14:textId="77777777" w:rsidR="00661F1F" w:rsidRDefault="00661F1F" w:rsidP="00C72193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</w:p>
          <w:p w14:paraId="58FECA0E" w14:textId="19C9814C" w:rsidR="00661F1F" w:rsidRPr="00123855" w:rsidRDefault="00661F1F" w:rsidP="00C72193">
            <w:pPr>
              <w:spacing w:before="60"/>
            </w:pPr>
          </w:p>
        </w:tc>
      </w:tr>
      <w:tr w:rsidR="00261CE9" w:rsidRPr="00C401E4" w14:paraId="2E6F48E0" w14:textId="77777777" w:rsidTr="00564E8A">
        <w:trPr>
          <w:cantSplit/>
          <w:trHeight w:val="425"/>
          <w:jc w:val="center"/>
        </w:trPr>
        <w:tc>
          <w:tcPr>
            <w:tcW w:w="5944" w:type="dxa"/>
            <w:gridSpan w:val="2"/>
            <w:tcBorders>
              <w:left w:val="single" w:sz="8" w:space="0" w:color="auto"/>
            </w:tcBorders>
          </w:tcPr>
          <w:p w14:paraId="59DE0C94" w14:textId="77777777" w:rsidR="00261CE9" w:rsidRPr="009D049E" w:rsidRDefault="00261CE9">
            <w:pPr>
              <w:rPr>
                <w:rFonts w:ascii="Arial" w:hAnsi="Arial" w:cs="Arial"/>
                <w:sz w:val="22"/>
                <w:szCs w:val="22"/>
              </w:rPr>
            </w:pPr>
            <w:bookmarkStart w:id="2" w:name="OLE_LINK9"/>
            <w:bookmarkStart w:id="3" w:name="OLE_LINK10"/>
            <w:bookmarkStart w:id="4" w:name="OLE_LINK7"/>
            <w:bookmarkStart w:id="5" w:name="OLE_LINK8"/>
            <w:bookmarkStart w:id="6" w:name="OLE_LINK5"/>
            <w:bookmarkStart w:id="7" w:name="OLE_LINK6"/>
            <w:r w:rsidRPr="009D049E">
              <w:rPr>
                <w:rFonts w:ascii="Arial" w:hAnsi="Arial" w:cs="Arial"/>
                <w:sz w:val="22"/>
                <w:szCs w:val="22"/>
              </w:rPr>
              <w:t>Carga horária</w:t>
            </w:r>
            <w:r w:rsidR="007B779D" w:rsidRPr="009D049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bookmarkEnd w:id="2"/>
          <w:bookmarkEnd w:id="3"/>
          <w:p w14:paraId="369564CE" w14:textId="77777777" w:rsidR="00261CE9" w:rsidRPr="009D049E" w:rsidRDefault="009D049E" w:rsidP="00AD1AA3">
            <w:r w:rsidRPr="009D049E">
              <w:rPr>
                <w:rFonts w:ascii="Arial" w:hAnsi="Arial"/>
                <w:bCs/>
                <w:color w:val="000000"/>
                <w:sz w:val="22"/>
                <w:szCs w:val="22"/>
              </w:rPr>
              <w:t xml:space="preserve">38 </w:t>
            </w:r>
            <w:r w:rsidR="003B069B">
              <w:rPr>
                <w:rFonts w:ascii="Arial" w:hAnsi="Arial"/>
                <w:bCs/>
                <w:color w:val="000000"/>
                <w:sz w:val="22"/>
                <w:szCs w:val="22"/>
              </w:rPr>
              <w:t>Sala de Aula</w:t>
            </w:r>
            <w:r w:rsidR="00FA152F">
              <w:rPr>
                <w:rFonts w:ascii="Arial" w:hAnsi="Arial"/>
                <w:bCs/>
                <w:color w:val="000000"/>
                <w:sz w:val="22"/>
                <w:szCs w:val="22"/>
              </w:rPr>
              <w:t xml:space="preserve"> (síncrona)</w:t>
            </w:r>
            <w:r w:rsidRPr="009D049E">
              <w:rPr>
                <w:rFonts w:ascii="Arial" w:hAnsi="Arial"/>
                <w:bCs/>
                <w:color w:val="000000"/>
                <w:sz w:val="22"/>
                <w:szCs w:val="22"/>
              </w:rPr>
              <w:t xml:space="preserve">, 0 </w:t>
            </w:r>
            <w:r w:rsidR="003B069B">
              <w:rPr>
                <w:rFonts w:ascii="Arial" w:hAnsi="Arial"/>
                <w:bCs/>
                <w:color w:val="000000"/>
                <w:sz w:val="22"/>
                <w:szCs w:val="22"/>
              </w:rPr>
              <w:t>Laboratório</w:t>
            </w:r>
            <w:r w:rsidRPr="009D049E">
              <w:rPr>
                <w:rFonts w:ascii="Arial" w:hAnsi="Arial"/>
                <w:bCs/>
                <w:color w:val="000000"/>
                <w:sz w:val="22"/>
                <w:szCs w:val="22"/>
              </w:rPr>
              <w:t xml:space="preserve">, 38 </w:t>
            </w:r>
            <w:proofErr w:type="spellStart"/>
            <w:r w:rsidR="00AD1AA3" w:rsidRPr="009D049E">
              <w:rPr>
                <w:rFonts w:ascii="Arial" w:hAnsi="Arial"/>
                <w:bCs/>
                <w:color w:val="000000"/>
                <w:sz w:val="22"/>
                <w:szCs w:val="22"/>
              </w:rPr>
              <w:t>EaD</w:t>
            </w:r>
            <w:proofErr w:type="spellEnd"/>
            <w:r w:rsidR="00E52AC1" w:rsidRPr="009D049E">
              <w:rPr>
                <w:rFonts w:ascii="Arial" w:hAnsi="Arial" w:cs="Arial"/>
                <w:sz w:val="22"/>
                <w:szCs w:val="22"/>
              </w:rPr>
              <w:tab/>
            </w:r>
            <w:bookmarkEnd w:id="4"/>
            <w:bookmarkEnd w:id="5"/>
          </w:p>
        </w:tc>
        <w:tc>
          <w:tcPr>
            <w:tcW w:w="3969" w:type="dxa"/>
            <w:tcBorders>
              <w:right w:val="single" w:sz="8" w:space="0" w:color="auto"/>
            </w:tcBorders>
          </w:tcPr>
          <w:p w14:paraId="1C4900EA" w14:textId="77777777" w:rsidR="00261CE9" w:rsidRPr="009D049E" w:rsidRDefault="00261CE9" w:rsidP="006001BB">
            <w:pPr>
              <w:rPr>
                <w:rFonts w:ascii="Arial" w:hAnsi="Arial" w:cs="Arial"/>
                <w:sz w:val="22"/>
                <w:szCs w:val="22"/>
              </w:rPr>
            </w:pPr>
            <w:r w:rsidRPr="009D049E">
              <w:rPr>
                <w:rFonts w:ascii="Arial" w:hAnsi="Arial" w:cs="Arial"/>
                <w:sz w:val="22"/>
                <w:szCs w:val="22"/>
              </w:rPr>
              <w:t>Semestre Letivo</w:t>
            </w:r>
            <w:r w:rsidR="007B779D" w:rsidRPr="009D049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37B4CED3" w14:textId="77777777" w:rsidR="00261CE9" w:rsidRPr="009D049E" w:rsidRDefault="00416647" w:rsidP="006001BB">
            <w:r>
              <w:rPr>
                <w:rFonts w:ascii="Arial" w:hAnsi="Arial"/>
                <w:bCs/>
                <w:color w:val="000000"/>
                <w:sz w:val="22"/>
                <w:szCs w:val="22"/>
              </w:rPr>
              <w:t>2</w:t>
            </w:r>
            <w:r w:rsidR="00AD1AA3" w:rsidRPr="009D049E">
              <w:rPr>
                <w:rFonts w:ascii="Arial" w:hAnsi="Arial"/>
                <w:bCs/>
                <w:color w:val="000000"/>
                <w:sz w:val="22"/>
                <w:szCs w:val="22"/>
              </w:rPr>
              <w:t>ºSEM/20</w:t>
            </w:r>
            <w:r w:rsidR="00A5084A">
              <w:rPr>
                <w:rFonts w:ascii="Arial" w:hAnsi="Arial"/>
                <w:bCs/>
                <w:color w:val="000000"/>
                <w:sz w:val="22"/>
                <w:szCs w:val="22"/>
              </w:rPr>
              <w:t>2</w:t>
            </w:r>
            <w:r w:rsidR="00C72193">
              <w:rPr>
                <w:rFonts w:ascii="Arial" w:hAnsi="Arial"/>
                <w:bCs/>
                <w:color w:val="000000"/>
                <w:sz w:val="22"/>
                <w:szCs w:val="22"/>
              </w:rPr>
              <w:t>1</w:t>
            </w:r>
          </w:p>
        </w:tc>
      </w:tr>
      <w:bookmarkEnd w:id="6"/>
      <w:bookmarkEnd w:id="7"/>
      <w:tr w:rsidR="00261CE9" w:rsidRPr="00C401E4" w14:paraId="562AB501" w14:textId="77777777" w:rsidTr="008D05B8">
        <w:trPr>
          <w:cantSplit/>
          <w:trHeight w:val="320"/>
          <w:jc w:val="center"/>
        </w:trPr>
        <w:tc>
          <w:tcPr>
            <w:tcW w:w="991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E4B7324" w14:textId="77777777" w:rsidR="0038175B" w:rsidRPr="00795004" w:rsidRDefault="00FF6DF2" w:rsidP="00AA1803">
            <w:pPr>
              <w:tabs>
                <w:tab w:val="left" w:pos="1172"/>
                <w:tab w:val="left" w:pos="1574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795004">
              <w:rPr>
                <w:rFonts w:ascii="Arial" w:hAnsi="Arial" w:cs="Arial"/>
                <w:sz w:val="22"/>
                <w:szCs w:val="22"/>
              </w:rPr>
              <w:t>Ementa</w:t>
            </w:r>
            <w:r w:rsidR="007B779D" w:rsidRPr="00795004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2F8D2E01" w14:textId="7E6F1514" w:rsidR="000C4915" w:rsidRPr="00795004" w:rsidRDefault="006D1124" w:rsidP="00AA1803">
            <w:pPr>
              <w:rPr>
                <w:sz w:val="22"/>
                <w:szCs w:val="22"/>
              </w:rPr>
            </w:pP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>Inte</w:t>
            </w:r>
            <w:r w:rsidR="0096742F"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ligência Artificial: conceito; </w:t>
            </w:r>
            <w:r w:rsidR="00AA1803" w:rsidRPr="00795004">
              <w:rPr>
                <w:rFonts w:ascii="Arial" w:hAnsi="Arial" w:cs="Arial"/>
                <w:color w:val="000000"/>
                <w:sz w:val="22"/>
                <w:szCs w:val="22"/>
              </w:rPr>
              <w:t>breve história</w:t>
            </w:r>
            <w:r w:rsidR="0096742F"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 e principais paradigmas.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C10712"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Inteligência Artificial Clássica. 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Conceito de </w:t>
            </w:r>
            <w:r w:rsidR="00795004" w:rsidRPr="00795004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prendizagem de </w:t>
            </w:r>
            <w:r w:rsidR="00795004" w:rsidRPr="00795004"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áquina e sua relação com a Ciência de Dados. O ecossistema computacional da Aprendizagem de Máquina. Tipos de Aprendizagem. Tarefas de Aprendizagem de Máquina. </w:t>
            </w:r>
            <w:proofErr w:type="spellStart"/>
            <w:r w:rsidRPr="00795004">
              <w:rPr>
                <w:rFonts w:ascii="Arial" w:hAnsi="Arial" w:cs="Arial"/>
                <w:i/>
                <w:color w:val="000000"/>
                <w:sz w:val="22"/>
                <w:szCs w:val="22"/>
              </w:rPr>
              <w:t>Overfitting</w:t>
            </w:r>
            <w:proofErr w:type="spellEnd"/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7E30FE" w:rsidRPr="00795004">
              <w:rPr>
                <w:rFonts w:ascii="Arial" w:hAnsi="Arial" w:cs="Arial"/>
                <w:color w:val="000000"/>
                <w:sz w:val="22"/>
                <w:szCs w:val="22"/>
              </w:rPr>
              <w:t>Agrupamento</w:t>
            </w:r>
            <w:r w:rsidR="007377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7E30FE"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737790">
              <w:rPr>
                <w:rFonts w:ascii="Arial" w:hAnsi="Arial" w:cs="Arial"/>
                <w:color w:val="000000"/>
                <w:sz w:val="22"/>
                <w:szCs w:val="22"/>
              </w:rPr>
              <w:t>Mé</w:t>
            </w:r>
            <w:r w:rsidR="000F2E03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 w:rsidR="00737790">
              <w:rPr>
                <w:rFonts w:ascii="Arial" w:hAnsi="Arial" w:cs="Arial"/>
                <w:color w:val="000000"/>
                <w:sz w:val="22"/>
                <w:szCs w:val="22"/>
              </w:rPr>
              <w:t>ricas e Seleção de Modelos. Modelos de Classificação e de Regressão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>. Árvore de Decisão</w:t>
            </w:r>
            <w:r w:rsidR="00652BC7"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 e </w:t>
            </w:r>
            <w:r w:rsidR="00652BC7" w:rsidRPr="00795004">
              <w:rPr>
                <w:rFonts w:ascii="Arial" w:hAnsi="Arial" w:cs="Arial"/>
                <w:i/>
                <w:color w:val="000000"/>
                <w:sz w:val="22"/>
                <w:szCs w:val="22"/>
              </w:rPr>
              <w:t>Random Forest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>. Regressão Linear e Logística.</w:t>
            </w:r>
            <w:r w:rsidR="00737790">
              <w:rPr>
                <w:rFonts w:ascii="Arial" w:hAnsi="Arial" w:cs="Arial"/>
                <w:color w:val="000000"/>
                <w:sz w:val="22"/>
                <w:szCs w:val="22"/>
              </w:rPr>
              <w:t xml:space="preserve"> Modelos Neurais e </w:t>
            </w:r>
            <w:proofErr w:type="spellStart"/>
            <w:r w:rsidRPr="00795004">
              <w:rPr>
                <w:rFonts w:ascii="Arial" w:hAnsi="Arial" w:cs="Arial"/>
                <w:i/>
                <w:color w:val="000000"/>
                <w:sz w:val="22"/>
                <w:szCs w:val="22"/>
              </w:rPr>
              <w:t>Deep</w:t>
            </w:r>
            <w:proofErr w:type="spellEnd"/>
            <w:r w:rsidRPr="00795004"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 Learning</w:t>
            </w:r>
            <w:r w:rsidRPr="00795004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C72193" w:rsidRPr="0079500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F2E03">
              <w:rPr>
                <w:rFonts w:ascii="Arial" w:hAnsi="Arial" w:cs="Arial"/>
                <w:color w:val="000000"/>
                <w:sz w:val="22"/>
                <w:szCs w:val="22"/>
              </w:rPr>
              <w:t>Outros modelos e tendências.</w:t>
            </w:r>
          </w:p>
        </w:tc>
      </w:tr>
    </w:tbl>
    <w:p w14:paraId="3F6EBCA2" w14:textId="77777777" w:rsidR="00C72193" w:rsidRDefault="00C72193"/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FF6DF2" w:rsidRPr="00C401E4" w14:paraId="4B72675F" w14:textId="77777777" w:rsidTr="00F13680">
        <w:trPr>
          <w:cantSplit/>
          <w:trHeight w:val="427"/>
          <w:jc w:val="center"/>
        </w:trPr>
        <w:tc>
          <w:tcPr>
            <w:tcW w:w="9918" w:type="dxa"/>
            <w:tcBorders>
              <w:left w:val="single" w:sz="8" w:space="0" w:color="auto"/>
              <w:right w:val="single" w:sz="8" w:space="0" w:color="auto"/>
            </w:tcBorders>
          </w:tcPr>
          <w:p w14:paraId="16476174" w14:textId="77777777" w:rsidR="000C4915" w:rsidRPr="009D049E" w:rsidRDefault="00050BDD" w:rsidP="00FF6DF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br w:type="page"/>
            </w:r>
            <w:r w:rsidR="00FF6DF2" w:rsidRPr="009D049E">
              <w:rPr>
                <w:rFonts w:ascii="Arial" w:hAnsi="Arial" w:cs="Arial"/>
                <w:sz w:val="22"/>
                <w:szCs w:val="22"/>
              </w:rPr>
              <w:t>Objetivos</w:t>
            </w:r>
            <w:r w:rsidR="007B779D" w:rsidRPr="009D049E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136ED">
              <w:rPr>
                <w:rFonts w:ascii="Arial" w:hAnsi="Arial" w:cs="Arial"/>
                <w:sz w:val="22"/>
                <w:szCs w:val="22"/>
              </w:rPr>
              <w:t>Preparar o aluno para que ele compreenda todo o processo da Inteligência Artificial focada em Aprendizagem de Dados e seja capaz de aplicar os principais algoritmos em problemas reais.</w:t>
            </w:r>
          </w:p>
        </w:tc>
      </w:tr>
    </w:tbl>
    <w:p w14:paraId="7EF4853E" w14:textId="77777777" w:rsidR="00A46198" w:rsidRDefault="00A46198">
      <w:r>
        <w:br w:type="page"/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4"/>
        <w:gridCol w:w="3268"/>
        <w:gridCol w:w="3336"/>
      </w:tblGrid>
      <w:tr w:rsidR="00FF6DF2" w:rsidRPr="00C401E4" w14:paraId="2375B225" w14:textId="77777777" w:rsidTr="00F13680">
        <w:trPr>
          <w:cantSplit/>
          <w:trHeight w:val="427"/>
          <w:jc w:val="center"/>
        </w:trPr>
        <w:tc>
          <w:tcPr>
            <w:tcW w:w="3314" w:type="dxa"/>
            <w:tcBorders>
              <w:left w:val="single" w:sz="8" w:space="0" w:color="auto"/>
              <w:right w:val="single" w:sz="8" w:space="0" w:color="auto"/>
            </w:tcBorders>
          </w:tcPr>
          <w:p w14:paraId="05A8A4A5" w14:textId="77777777" w:rsidR="00FF6DF2" w:rsidRDefault="00FF6DF2" w:rsidP="00FF6DF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Fatos e Conceitos</w:t>
            </w:r>
          </w:p>
        </w:tc>
        <w:tc>
          <w:tcPr>
            <w:tcW w:w="3268" w:type="dxa"/>
            <w:tcBorders>
              <w:left w:val="single" w:sz="8" w:space="0" w:color="auto"/>
              <w:right w:val="single" w:sz="8" w:space="0" w:color="auto"/>
            </w:tcBorders>
          </w:tcPr>
          <w:p w14:paraId="31C11101" w14:textId="77777777" w:rsidR="00FF6DF2" w:rsidRDefault="00FF6DF2" w:rsidP="00FF6DF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Procedimentos e Habilidades</w:t>
            </w:r>
          </w:p>
        </w:tc>
        <w:tc>
          <w:tcPr>
            <w:tcW w:w="3336" w:type="dxa"/>
            <w:tcBorders>
              <w:left w:val="single" w:sz="8" w:space="0" w:color="auto"/>
              <w:right w:val="single" w:sz="8" w:space="0" w:color="auto"/>
            </w:tcBorders>
          </w:tcPr>
          <w:p w14:paraId="56B61CA4" w14:textId="77777777" w:rsidR="008E1C21" w:rsidRDefault="00FF6DF2" w:rsidP="006501B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Atitudes, Normas e Valores</w:t>
            </w:r>
          </w:p>
        </w:tc>
      </w:tr>
      <w:tr w:rsidR="00FF6DF2" w:rsidRPr="00C401E4" w14:paraId="27CF3B90" w14:textId="77777777" w:rsidTr="00F13680">
        <w:trPr>
          <w:cantSplit/>
          <w:trHeight w:val="427"/>
          <w:jc w:val="center"/>
        </w:trPr>
        <w:tc>
          <w:tcPr>
            <w:tcW w:w="3314" w:type="dxa"/>
            <w:tcBorders>
              <w:left w:val="single" w:sz="8" w:space="0" w:color="auto"/>
              <w:right w:val="single" w:sz="8" w:space="0" w:color="auto"/>
            </w:tcBorders>
          </w:tcPr>
          <w:p w14:paraId="754004DD" w14:textId="77777777" w:rsidR="00962F64" w:rsidRDefault="00962F64" w:rsidP="00FF6DF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62F64">
              <w:rPr>
                <w:rFonts w:ascii="Arial" w:hAnsi="Arial" w:cs="Arial"/>
                <w:sz w:val="22"/>
                <w:szCs w:val="22"/>
              </w:rPr>
              <w:t xml:space="preserve">Conhecer </w:t>
            </w:r>
            <w:r w:rsidR="006E4C7D">
              <w:rPr>
                <w:rFonts w:ascii="Arial" w:hAnsi="Arial" w:cs="Arial"/>
                <w:sz w:val="22"/>
                <w:szCs w:val="22"/>
              </w:rPr>
              <w:t>as principais subáreas, paradigmas e técnicas da Inteligência Artificial</w:t>
            </w:r>
            <w:r w:rsidR="00A96308">
              <w:rPr>
                <w:rFonts w:ascii="Arial" w:hAnsi="Arial" w:cs="Arial"/>
                <w:sz w:val="22"/>
                <w:szCs w:val="22"/>
              </w:rPr>
              <w:t xml:space="preserve"> e da</w:t>
            </w:r>
            <w:r w:rsidR="00AA1D08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8" w:name="OLE_LINK13"/>
            <w:bookmarkStart w:id="9" w:name="OLE_LINK14"/>
            <w:r w:rsidR="00AA1D08">
              <w:rPr>
                <w:rFonts w:ascii="Arial" w:hAnsi="Arial" w:cs="Arial"/>
                <w:sz w:val="22"/>
                <w:szCs w:val="22"/>
              </w:rPr>
              <w:t>Aprendizagem de Máquina</w:t>
            </w:r>
            <w:bookmarkEnd w:id="8"/>
            <w:bookmarkEnd w:id="9"/>
            <w:r w:rsidRPr="00962F64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40780CE" w14:textId="77777777" w:rsidR="00962F64" w:rsidRDefault="00962F64" w:rsidP="006E4C7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62F64">
              <w:rPr>
                <w:rFonts w:ascii="Arial" w:hAnsi="Arial" w:cs="Arial"/>
                <w:sz w:val="22"/>
                <w:szCs w:val="22"/>
              </w:rPr>
              <w:t xml:space="preserve">Travar contato com uma série de aplicações das técnicas de 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 xml:space="preserve">Aprendizagem de Máquina </w:t>
            </w:r>
            <w:r w:rsidRPr="00962F64">
              <w:rPr>
                <w:rFonts w:ascii="Arial" w:hAnsi="Arial" w:cs="Arial"/>
                <w:sz w:val="22"/>
                <w:szCs w:val="22"/>
              </w:rPr>
              <w:t xml:space="preserve">a problemas </w:t>
            </w:r>
            <w:r w:rsidR="006E4C7D">
              <w:rPr>
                <w:rFonts w:ascii="Arial" w:hAnsi="Arial" w:cs="Arial"/>
                <w:sz w:val="22"/>
                <w:szCs w:val="22"/>
              </w:rPr>
              <w:t xml:space="preserve">concretos </w:t>
            </w:r>
            <w:r w:rsidRPr="00962F64">
              <w:rPr>
                <w:rFonts w:ascii="Arial" w:hAnsi="Arial" w:cs="Arial"/>
                <w:sz w:val="22"/>
                <w:szCs w:val="22"/>
              </w:rPr>
              <w:t>encontrados nas organizações.</w:t>
            </w:r>
          </w:p>
          <w:p w14:paraId="1EE535AE" w14:textId="3ACE87D3" w:rsidR="006F6B7C" w:rsidRDefault="006F6B7C" w:rsidP="006E4C7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F6B7C">
              <w:rPr>
                <w:rFonts w:ascii="Arial" w:hAnsi="Arial" w:cs="Arial"/>
                <w:sz w:val="22"/>
                <w:szCs w:val="22"/>
              </w:rPr>
              <w:t xml:space="preserve">Ter contato com </w:t>
            </w:r>
            <w:bookmarkStart w:id="10" w:name="OLE_LINK15"/>
            <w:bookmarkStart w:id="11" w:name="OLE_LINK16"/>
            <w:r w:rsidR="00AA1D08">
              <w:rPr>
                <w:rFonts w:ascii="Arial" w:hAnsi="Arial" w:cs="Arial"/>
                <w:sz w:val="22"/>
                <w:szCs w:val="22"/>
              </w:rPr>
              <w:t xml:space="preserve">o ecossistema computacional </w:t>
            </w:r>
            <w:r w:rsidR="00661F1F">
              <w:rPr>
                <w:rFonts w:ascii="Arial" w:hAnsi="Arial" w:cs="Arial"/>
                <w:sz w:val="22"/>
                <w:szCs w:val="22"/>
              </w:rPr>
              <w:t>contemporâneo para</w:t>
            </w:r>
            <w:r w:rsidR="00AA1D0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>Aprendizagem de Máquina</w:t>
            </w:r>
            <w:bookmarkEnd w:id="10"/>
            <w:bookmarkEnd w:id="11"/>
            <w:r w:rsidRPr="006F6B7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268" w:type="dxa"/>
            <w:tcBorders>
              <w:left w:val="single" w:sz="8" w:space="0" w:color="auto"/>
              <w:right w:val="single" w:sz="8" w:space="0" w:color="auto"/>
            </w:tcBorders>
          </w:tcPr>
          <w:p w14:paraId="5A491BB1" w14:textId="77777777" w:rsidR="00724DAC" w:rsidRDefault="00724DAC" w:rsidP="00724DA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bookmarkStart w:id="12" w:name="OLE_LINK70"/>
            <w:bookmarkStart w:id="13" w:name="OLE_LINK71"/>
            <w:r w:rsidRPr="00724DAC">
              <w:rPr>
                <w:rFonts w:ascii="Arial" w:hAnsi="Arial" w:cs="Arial"/>
                <w:sz w:val="22"/>
                <w:szCs w:val="22"/>
              </w:rPr>
              <w:t xml:space="preserve">Desenvolver a capacidade de reconhecer oportunidades de aplicação das técnicas de </w:t>
            </w:r>
            <w:r w:rsidR="006E4C7D">
              <w:rPr>
                <w:rFonts w:ascii="Arial" w:hAnsi="Arial" w:cs="Arial"/>
                <w:sz w:val="22"/>
                <w:szCs w:val="22"/>
              </w:rPr>
              <w:t>Inteligência Artificial</w:t>
            </w:r>
            <w:r w:rsidR="006E4C7D" w:rsidRPr="00962F64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14" w:name="OLE_LINK17"/>
            <w:bookmarkStart w:id="15" w:name="OLE_LINK18"/>
            <w:r w:rsidR="00AA1D08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 xml:space="preserve">Aprendizagem de Máquina </w:t>
            </w:r>
            <w:bookmarkEnd w:id="14"/>
            <w:bookmarkEnd w:id="15"/>
            <w:r w:rsidRPr="00724DAC">
              <w:rPr>
                <w:rFonts w:ascii="Arial" w:hAnsi="Arial" w:cs="Arial"/>
                <w:sz w:val="22"/>
                <w:szCs w:val="22"/>
              </w:rPr>
              <w:t xml:space="preserve">a problemas </w:t>
            </w:r>
            <w:r>
              <w:rPr>
                <w:rFonts w:ascii="Arial" w:hAnsi="Arial" w:cs="Arial"/>
                <w:sz w:val="22"/>
                <w:szCs w:val="22"/>
              </w:rPr>
              <w:t>de pesquisa e desenvolvimento</w:t>
            </w:r>
            <w:bookmarkEnd w:id="12"/>
            <w:bookmarkEnd w:id="13"/>
            <w:r w:rsidRPr="00724DA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41B83A14" w14:textId="77777777" w:rsidR="00724DAC" w:rsidRPr="00724DAC" w:rsidRDefault="00724DAC" w:rsidP="00724DA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724DAC">
              <w:rPr>
                <w:rFonts w:ascii="Arial" w:hAnsi="Arial" w:cs="Arial"/>
                <w:sz w:val="22"/>
                <w:szCs w:val="22"/>
              </w:rPr>
              <w:t xml:space="preserve">Ser capaz </w:t>
            </w:r>
            <w:r w:rsidR="00B05D45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Pr="00724DAC">
              <w:rPr>
                <w:rFonts w:ascii="Arial" w:hAnsi="Arial" w:cs="Arial"/>
                <w:sz w:val="22"/>
                <w:szCs w:val="22"/>
              </w:rPr>
              <w:t>modelar um dado problema de for</w:t>
            </w:r>
            <w:r w:rsidR="003B3C30">
              <w:rPr>
                <w:rFonts w:ascii="Arial" w:hAnsi="Arial" w:cs="Arial"/>
                <w:sz w:val="22"/>
                <w:szCs w:val="22"/>
              </w:rPr>
              <w:t xml:space="preserve">ma a torná-lo tratável através 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de métodos </w:t>
            </w:r>
            <w:r w:rsidR="006E4C7D">
              <w:rPr>
                <w:rFonts w:ascii="Arial" w:hAnsi="Arial" w:cs="Arial"/>
                <w:sz w:val="22"/>
                <w:szCs w:val="22"/>
              </w:rPr>
              <w:t xml:space="preserve">e técnicas 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>Aprendizagem de Máquina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, identificando </w:t>
            </w:r>
            <w:r w:rsidR="007E4214">
              <w:rPr>
                <w:rFonts w:ascii="Arial" w:hAnsi="Arial" w:cs="Arial"/>
                <w:sz w:val="22"/>
                <w:szCs w:val="22"/>
              </w:rPr>
              <w:t>as abordagens</w:t>
            </w:r>
            <w:r w:rsidR="006E4C7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que </w:t>
            </w:r>
            <w:r w:rsidR="006E4C7D">
              <w:rPr>
                <w:rFonts w:ascii="Arial" w:hAnsi="Arial" w:cs="Arial"/>
                <w:sz w:val="22"/>
                <w:szCs w:val="22"/>
              </w:rPr>
              <w:t>podem eventualmente ser usada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s na sua resolução. </w:t>
            </w:r>
          </w:p>
          <w:p w14:paraId="5398F6DE" w14:textId="77777777" w:rsidR="00724DAC" w:rsidRDefault="00724DAC" w:rsidP="00724DA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B7B0E">
              <w:rPr>
                <w:rFonts w:ascii="Arial" w:hAnsi="Arial" w:cs="Arial"/>
                <w:sz w:val="22"/>
                <w:szCs w:val="22"/>
              </w:rPr>
              <w:t xml:space="preserve">Estar apto a implementar protótipos de soluções baseadas nessas técnicas computacionais.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E43882D" w14:textId="77777777" w:rsidR="00FF6DF2" w:rsidRDefault="00724DAC" w:rsidP="00EB7B0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Saber</w:t>
            </w:r>
            <w:r w:rsidRPr="00724DAC">
              <w:rPr>
                <w:rFonts w:ascii="Arial" w:hAnsi="Arial" w:cs="Arial"/>
                <w:sz w:val="22"/>
                <w:szCs w:val="22"/>
              </w:rPr>
              <w:t xml:space="preserve"> usar 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 xml:space="preserve">o ecossistema computacional </w:t>
            </w:r>
            <w:r w:rsidR="00AA1D08">
              <w:rPr>
                <w:rFonts w:ascii="Arial" w:hAnsi="Arial" w:cs="Arial"/>
                <w:sz w:val="22"/>
                <w:szCs w:val="22"/>
              </w:rPr>
              <w:t>de</w:t>
            </w:r>
            <w:r w:rsidR="00AA1D08" w:rsidRPr="00AA1D08">
              <w:rPr>
                <w:rFonts w:ascii="Arial" w:hAnsi="Arial" w:cs="Arial"/>
                <w:sz w:val="22"/>
                <w:szCs w:val="22"/>
              </w:rPr>
              <w:t xml:space="preserve"> Aprendizagem de Máquina</w:t>
            </w:r>
            <w:r w:rsidRPr="00724DA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336" w:type="dxa"/>
            <w:tcBorders>
              <w:left w:val="single" w:sz="8" w:space="0" w:color="auto"/>
              <w:right w:val="single" w:sz="8" w:space="0" w:color="auto"/>
            </w:tcBorders>
          </w:tcPr>
          <w:p w14:paraId="6FCC04E8" w14:textId="77777777" w:rsidR="008E1C21" w:rsidRDefault="008E1C21" w:rsidP="008E1C2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bookmarkStart w:id="16" w:name="OLE_LINK23"/>
            <w:bookmarkStart w:id="17" w:name="OLE_LINK24"/>
            <w:bookmarkStart w:id="18" w:name="OLE_LINK25"/>
            <w:r w:rsidRPr="00BD180B">
              <w:rPr>
                <w:rFonts w:ascii="Arial" w:hAnsi="Arial" w:cs="Arial"/>
                <w:sz w:val="22"/>
                <w:szCs w:val="22"/>
              </w:rPr>
              <w:t>Valorizar a interdisciplinaridade do conhecimento científico, em que se baseia muito do desenvolvimento tecnológico contemporâneo.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0E51AF7" w14:textId="77777777" w:rsidR="006F6B7C" w:rsidRDefault="008E1C21" w:rsidP="00D302D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D180B">
              <w:rPr>
                <w:rFonts w:ascii="Arial" w:hAnsi="Arial" w:cs="Arial"/>
                <w:sz w:val="22"/>
                <w:szCs w:val="22"/>
              </w:rPr>
              <w:t>Estar atento para as tecnologias de ponta em Computação, as quais trazem oportunidade</w:t>
            </w:r>
            <w:r w:rsidR="00AB1AD0">
              <w:rPr>
                <w:rFonts w:ascii="Arial" w:hAnsi="Arial" w:cs="Arial"/>
                <w:sz w:val="22"/>
                <w:szCs w:val="22"/>
              </w:rPr>
              <w:t>s</w:t>
            </w:r>
            <w:r w:rsidRPr="00BD180B">
              <w:rPr>
                <w:rFonts w:ascii="Arial" w:hAnsi="Arial" w:cs="Arial"/>
                <w:sz w:val="22"/>
                <w:szCs w:val="22"/>
              </w:rPr>
              <w:t xml:space="preserve"> de inovação. </w:t>
            </w:r>
          </w:p>
          <w:p w14:paraId="704831BF" w14:textId="77777777" w:rsidR="006F6B7C" w:rsidRDefault="008E1C21" w:rsidP="00D302D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D180B">
              <w:rPr>
                <w:rFonts w:ascii="Arial" w:hAnsi="Arial" w:cs="Arial"/>
                <w:sz w:val="22"/>
                <w:szCs w:val="22"/>
              </w:rPr>
              <w:t xml:space="preserve">Estar atento para identificar oportunidades de resolução de problemas de pesquisa e desenvolvimento e do dia a dia das organizações por meio de técnicas de </w:t>
            </w:r>
            <w:r w:rsidR="00D302D9">
              <w:rPr>
                <w:rFonts w:ascii="Arial" w:hAnsi="Arial" w:cs="Arial"/>
                <w:sz w:val="22"/>
                <w:szCs w:val="22"/>
              </w:rPr>
              <w:t>Inteligência Artificial</w:t>
            </w:r>
            <w:r w:rsidR="00AA1D08">
              <w:rPr>
                <w:rFonts w:ascii="Arial" w:hAnsi="Arial" w:cs="Arial"/>
                <w:sz w:val="22"/>
                <w:szCs w:val="22"/>
              </w:rPr>
              <w:t xml:space="preserve"> e Aprendizagem de Máquina</w:t>
            </w:r>
            <w:r w:rsidRPr="00BD180B">
              <w:rPr>
                <w:rFonts w:ascii="Arial" w:hAnsi="Arial" w:cs="Arial"/>
                <w:sz w:val="22"/>
                <w:szCs w:val="22"/>
              </w:rPr>
              <w:t>.</w:t>
            </w:r>
            <w:bookmarkEnd w:id="16"/>
            <w:bookmarkEnd w:id="17"/>
            <w:bookmarkEnd w:id="18"/>
          </w:p>
          <w:p w14:paraId="1CA95930" w14:textId="77777777" w:rsidR="000C4915" w:rsidRDefault="006F6B7C" w:rsidP="00D302D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88D">
              <w:rPr>
                <w:rFonts w:ascii="Arial" w:hAnsi="Arial"/>
                <w:sz w:val="22"/>
                <w:szCs w:val="22"/>
              </w:rPr>
              <w:t xml:space="preserve">Perceber o potencial de desenvolvimento de novos negócios </w:t>
            </w:r>
            <w:r w:rsidR="00AA1D08">
              <w:rPr>
                <w:rFonts w:ascii="Arial" w:hAnsi="Arial"/>
                <w:sz w:val="22"/>
                <w:szCs w:val="22"/>
              </w:rPr>
              <w:t>usando</w:t>
            </w:r>
            <w:r w:rsidR="00AA1D08" w:rsidRPr="00AA1D08">
              <w:rPr>
                <w:rFonts w:ascii="Arial" w:hAnsi="Arial"/>
                <w:sz w:val="22"/>
                <w:szCs w:val="22"/>
              </w:rPr>
              <w:t xml:space="preserve"> Aprendizagem de Máquina</w:t>
            </w:r>
            <w:r w:rsidRPr="0064288D">
              <w:rPr>
                <w:rFonts w:ascii="Arial" w:hAnsi="Arial"/>
                <w:sz w:val="22"/>
                <w:szCs w:val="22"/>
              </w:rPr>
              <w:t>.</w:t>
            </w:r>
            <w:r w:rsidRPr="00BD180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E1C21" w:rsidRPr="00BD180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E7833" w:rsidRPr="003E368D" w14:paraId="249A0A60" w14:textId="77777777" w:rsidTr="00F13680">
        <w:trPr>
          <w:cantSplit/>
          <w:trHeight w:val="320"/>
          <w:jc w:val="center"/>
        </w:trPr>
        <w:tc>
          <w:tcPr>
            <w:tcW w:w="9918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542CD4D5" w14:textId="77777777" w:rsidR="008F40E9" w:rsidRDefault="009137EF" w:rsidP="00DF4024">
            <w:p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9137EF">
              <w:rPr>
                <w:rFonts w:ascii="Arial" w:hAnsi="Arial"/>
                <w:color w:val="000000"/>
                <w:sz w:val="22"/>
                <w:szCs w:val="22"/>
              </w:rPr>
              <w:lastRenderedPageBreak/>
              <w:t xml:space="preserve">Conteúdo Programático: </w:t>
            </w:r>
          </w:p>
          <w:p w14:paraId="024D9BAB" w14:textId="77777777" w:rsidR="00AF7E64" w:rsidRPr="009137EF" w:rsidRDefault="00AF7E64" w:rsidP="00DF4024">
            <w:p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</w:p>
          <w:p w14:paraId="56EDE132" w14:textId="1EB7BBA3" w:rsidR="00A40561" w:rsidRPr="00AF7E64" w:rsidRDefault="009137EF" w:rsidP="00DF4024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bCs/>
                <w:color w:val="000000"/>
                <w:sz w:val="22"/>
                <w:szCs w:val="22"/>
              </w:rPr>
            </w:pPr>
            <w:r w:rsidRPr="008F40E9">
              <w:rPr>
                <w:rFonts w:ascii="Arial" w:hAnsi="Arial"/>
                <w:b/>
                <w:color w:val="000000"/>
                <w:sz w:val="22"/>
                <w:szCs w:val="22"/>
              </w:rPr>
              <w:t>Int</w:t>
            </w:r>
            <w:r w:rsidR="00465419">
              <w:rPr>
                <w:rFonts w:ascii="Arial" w:hAnsi="Arial"/>
                <w:b/>
                <w:color w:val="000000"/>
                <w:sz w:val="22"/>
                <w:szCs w:val="22"/>
              </w:rPr>
              <w:t>eligência Artificial</w:t>
            </w:r>
            <w:r w:rsidR="00465419" w:rsidRPr="00465419">
              <w:rPr>
                <w:rFonts w:ascii="Arial" w:hAnsi="Arial"/>
                <w:color w:val="000000"/>
                <w:sz w:val="22"/>
                <w:szCs w:val="22"/>
              </w:rPr>
              <w:t>: conceito,</w:t>
            </w:r>
            <w:r w:rsidRPr="00465419">
              <w:rPr>
                <w:rFonts w:ascii="Arial" w:hAnsi="Arial"/>
                <w:color w:val="000000"/>
                <w:sz w:val="22"/>
                <w:szCs w:val="22"/>
              </w:rPr>
              <w:t xml:space="preserve"> breve história</w:t>
            </w:r>
            <w:r w:rsidR="00465419" w:rsidRPr="00465419">
              <w:rPr>
                <w:rFonts w:ascii="Arial" w:hAnsi="Arial"/>
                <w:color w:val="000000"/>
                <w:sz w:val="22"/>
                <w:szCs w:val="22"/>
              </w:rPr>
              <w:t xml:space="preserve"> e principais paradigmas</w:t>
            </w:r>
            <w:r w:rsidR="003F6C36" w:rsidRPr="00465419">
              <w:rPr>
                <w:rFonts w:ascii="Arial" w:hAnsi="Arial"/>
                <w:color w:val="000000"/>
                <w:sz w:val="22"/>
                <w:szCs w:val="22"/>
              </w:rPr>
              <w:t>.</w:t>
            </w:r>
            <w:r w:rsidRPr="008F40E9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 </w:t>
            </w:r>
            <w:r w:rsidR="00AF7E64" w:rsidRPr="00AF7E64">
              <w:rPr>
                <w:rFonts w:ascii="Arial" w:hAnsi="Arial"/>
                <w:bCs/>
                <w:color w:val="000000"/>
                <w:sz w:val="22"/>
                <w:szCs w:val="22"/>
              </w:rPr>
              <w:t xml:space="preserve">Diferenças entre IA Clássica, Aprendizado e Máquina e Modelos Neurais. </w:t>
            </w:r>
          </w:p>
          <w:p w14:paraId="7EE511A1" w14:textId="461312F1" w:rsidR="00A40561" w:rsidRPr="008F40E9" w:rsidRDefault="003F6C36" w:rsidP="00C10712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bookmarkStart w:id="19" w:name="OLE_LINK48"/>
            <w:bookmarkStart w:id="20" w:name="OLE_LINK49"/>
            <w:bookmarkStart w:id="21" w:name="OLE_LINK50"/>
            <w:r w:rsidRPr="008F40E9">
              <w:rPr>
                <w:rFonts w:ascii="Arial" w:hAnsi="Arial"/>
                <w:b/>
                <w:color w:val="000000"/>
                <w:sz w:val="22"/>
                <w:szCs w:val="22"/>
              </w:rPr>
              <w:t>Aprendizagem de Máquina</w:t>
            </w:r>
            <w:bookmarkEnd w:id="19"/>
            <w:bookmarkEnd w:id="20"/>
            <w:bookmarkEnd w:id="21"/>
            <w:r w:rsidRPr="008F40E9">
              <w:rPr>
                <w:rFonts w:ascii="Arial" w:hAnsi="Arial"/>
                <w:b/>
                <w:color w:val="000000"/>
                <w:sz w:val="22"/>
                <w:szCs w:val="22"/>
              </w:rPr>
              <w:t>.</w:t>
            </w:r>
          </w:p>
          <w:p w14:paraId="34E23EDB" w14:textId="77777777" w:rsidR="003F6C36" w:rsidRPr="003F6C36" w:rsidRDefault="003F6C36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3F6C36">
              <w:rPr>
                <w:rFonts w:ascii="Arial" w:hAnsi="Arial"/>
                <w:color w:val="000000"/>
                <w:sz w:val="22"/>
                <w:szCs w:val="22"/>
              </w:rPr>
              <w:t xml:space="preserve">Aprendizagem de Máquina e Ciência de Dados. </w:t>
            </w:r>
          </w:p>
          <w:p w14:paraId="66922AA7" w14:textId="77777777" w:rsidR="003F6C36" w:rsidRPr="003F6C36" w:rsidRDefault="003F6C36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3F6C36">
              <w:rPr>
                <w:rFonts w:ascii="Arial" w:hAnsi="Arial"/>
                <w:color w:val="000000"/>
                <w:sz w:val="22"/>
                <w:szCs w:val="22"/>
              </w:rPr>
              <w:t xml:space="preserve">O ecossistema computacional contemporâneo da Aprendizagem de Máquina. </w:t>
            </w:r>
          </w:p>
          <w:p w14:paraId="107B335E" w14:textId="77777777" w:rsidR="003F6C36" w:rsidRPr="003F6C36" w:rsidRDefault="003F6C36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3F6C36">
              <w:rPr>
                <w:rFonts w:ascii="Arial" w:hAnsi="Arial"/>
                <w:color w:val="000000"/>
                <w:sz w:val="22"/>
                <w:szCs w:val="22"/>
              </w:rPr>
              <w:t>Tipos de Aprendizagem: não supervisionada, supervisionada e por reforço.</w:t>
            </w:r>
          </w:p>
          <w:p w14:paraId="616E69CC" w14:textId="77777777" w:rsidR="003F6C36" w:rsidRPr="003F6C36" w:rsidRDefault="003F6C36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3F6C36">
              <w:rPr>
                <w:rFonts w:ascii="Arial" w:hAnsi="Arial"/>
                <w:color w:val="000000"/>
                <w:sz w:val="22"/>
                <w:szCs w:val="22"/>
              </w:rPr>
              <w:t>Tarefas de Aprendizagem de Máquina: agrupamento, classificação, regressão</w:t>
            </w:r>
            <w:r w:rsidR="008A3687">
              <w:rPr>
                <w:rFonts w:ascii="Arial" w:hAnsi="Arial"/>
                <w:color w:val="000000"/>
                <w:sz w:val="22"/>
                <w:szCs w:val="22"/>
              </w:rPr>
              <w:t xml:space="preserve">, </w:t>
            </w:r>
            <w:r w:rsidRPr="003F6C36">
              <w:rPr>
                <w:rFonts w:ascii="Arial" w:hAnsi="Arial"/>
                <w:color w:val="000000"/>
                <w:sz w:val="22"/>
                <w:szCs w:val="22"/>
              </w:rPr>
              <w:t>previsão de séries temporais</w:t>
            </w:r>
            <w:r w:rsidR="008A3687">
              <w:rPr>
                <w:rFonts w:ascii="Arial" w:hAnsi="Arial"/>
                <w:color w:val="000000"/>
                <w:sz w:val="22"/>
                <w:szCs w:val="22"/>
              </w:rPr>
              <w:t>, associação e detecção de anomalias</w:t>
            </w:r>
            <w:r w:rsidRPr="003F6C36">
              <w:rPr>
                <w:rFonts w:ascii="Arial" w:hAnsi="Arial"/>
                <w:color w:val="000000"/>
                <w:sz w:val="22"/>
                <w:szCs w:val="22"/>
              </w:rPr>
              <w:t xml:space="preserve">. </w:t>
            </w:r>
          </w:p>
          <w:p w14:paraId="63DDB057" w14:textId="77777777" w:rsidR="003F6C36" w:rsidRDefault="003F6C36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3F6C36">
              <w:rPr>
                <w:rFonts w:ascii="Arial" w:hAnsi="Arial"/>
                <w:color w:val="000000"/>
                <w:sz w:val="22"/>
                <w:szCs w:val="22"/>
              </w:rPr>
              <w:t xml:space="preserve">Conjunto de Aprendizagem. </w:t>
            </w:r>
            <w:r w:rsidR="008A3687">
              <w:rPr>
                <w:rFonts w:ascii="Arial" w:hAnsi="Arial"/>
                <w:color w:val="000000"/>
                <w:sz w:val="22"/>
                <w:szCs w:val="22"/>
              </w:rPr>
              <w:t>Conjuntos de treinamento, teste e validação.</w:t>
            </w:r>
          </w:p>
          <w:p w14:paraId="4AC2F5C3" w14:textId="77777777" w:rsidR="00977F67" w:rsidRPr="003F6C36" w:rsidRDefault="00977F67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Pré-processamento.</w:t>
            </w:r>
          </w:p>
          <w:p w14:paraId="345B12DB" w14:textId="77777777" w:rsidR="003F6C36" w:rsidRPr="008A3687" w:rsidRDefault="003F6C36" w:rsidP="008A3687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proofErr w:type="spellStart"/>
            <w:r w:rsidRPr="003F6C36">
              <w:rPr>
                <w:rFonts w:ascii="Arial" w:hAnsi="Arial"/>
                <w:i/>
                <w:color w:val="000000"/>
                <w:sz w:val="22"/>
                <w:szCs w:val="22"/>
              </w:rPr>
              <w:t>Overfitting</w:t>
            </w:r>
            <w:proofErr w:type="spellEnd"/>
            <w:r w:rsidRPr="003F6C36">
              <w:rPr>
                <w:rFonts w:ascii="Arial" w:hAnsi="Arial"/>
                <w:color w:val="000000"/>
                <w:sz w:val="22"/>
                <w:szCs w:val="22"/>
              </w:rPr>
              <w:t xml:space="preserve"> e técnicas para lidar com o problema.</w:t>
            </w:r>
            <w:r w:rsidR="008A3687">
              <w:rPr>
                <w:rFonts w:ascii="Arial" w:hAnsi="Arial"/>
                <w:color w:val="000000"/>
                <w:sz w:val="22"/>
                <w:szCs w:val="22"/>
              </w:rPr>
              <w:t xml:space="preserve"> Regularização. Validação cruzada. </w:t>
            </w:r>
          </w:p>
          <w:p w14:paraId="24EF2D4F" w14:textId="0F1DA136" w:rsidR="007E30FE" w:rsidRPr="00AF7E64" w:rsidRDefault="00AF7E64" w:rsidP="00AF7E64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b/>
                <w:color w:val="000000"/>
                <w:sz w:val="22"/>
                <w:szCs w:val="22"/>
              </w:rPr>
              <w:t>Clusterização</w:t>
            </w:r>
            <w:r w:rsidR="007E30FE" w:rsidRPr="00AF7E64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. </w:t>
            </w:r>
          </w:p>
          <w:p w14:paraId="0F1EE218" w14:textId="77777777" w:rsidR="00AF7E64" w:rsidRDefault="00AF7E64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P</w:t>
            </w:r>
            <w:r w:rsidR="007E30FE" w:rsidRPr="007E30FE">
              <w:rPr>
                <w:rFonts w:ascii="Arial" w:hAnsi="Arial"/>
                <w:color w:val="000000"/>
                <w:sz w:val="22"/>
                <w:szCs w:val="22"/>
              </w:rPr>
              <w:t>or similaridade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,</w:t>
            </w:r>
            <w:r w:rsidR="007E30FE" w:rsidRPr="007E30FE">
              <w:rPr>
                <w:rFonts w:ascii="Arial" w:hAnsi="Arial"/>
                <w:color w:val="000000"/>
                <w:sz w:val="22"/>
                <w:szCs w:val="22"/>
              </w:rPr>
              <w:t xml:space="preserve"> K-</w:t>
            </w:r>
            <w:proofErr w:type="spellStart"/>
            <w:r w:rsidR="007E30FE" w:rsidRPr="007E30FE">
              <w:rPr>
                <w:rFonts w:ascii="Arial" w:hAnsi="Arial"/>
                <w:color w:val="000000"/>
                <w:sz w:val="22"/>
                <w:szCs w:val="22"/>
              </w:rPr>
              <w:t>Means</w:t>
            </w:r>
            <w:proofErr w:type="spellEnd"/>
            <w:r w:rsidR="007E30FE" w:rsidRPr="007E30FE">
              <w:rPr>
                <w:rFonts w:ascii="Arial" w:hAnsi="Arial"/>
                <w:color w:val="000000"/>
                <w:sz w:val="22"/>
                <w:szCs w:val="22"/>
              </w:rPr>
              <w:t>.</w:t>
            </w:r>
          </w:p>
          <w:p w14:paraId="06A9E9B3" w14:textId="5C195893" w:rsidR="007E30FE" w:rsidRDefault="00AF7E64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Clusterização Hierárquica.</w:t>
            </w:r>
            <w:r w:rsidR="007E30FE" w:rsidRPr="007E30FE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</w:p>
          <w:p w14:paraId="60371289" w14:textId="07BF1379" w:rsidR="00A40561" w:rsidRDefault="009137EF" w:rsidP="00DF4024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8F40E9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Árvore de </w:t>
            </w:r>
            <w:r w:rsidR="00AF7E64">
              <w:rPr>
                <w:rFonts w:ascii="Arial" w:hAnsi="Arial"/>
                <w:b/>
                <w:color w:val="000000"/>
                <w:sz w:val="22"/>
                <w:szCs w:val="22"/>
              </w:rPr>
              <w:t>D</w:t>
            </w:r>
            <w:r w:rsidRPr="008F40E9">
              <w:rPr>
                <w:rFonts w:ascii="Arial" w:hAnsi="Arial"/>
                <w:b/>
                <w:color w:val="000000"/>
                <w:sz w:val="22"/>
                <w:szCs w:val="22"/>
              </w:rPr>
              <w:t>ecisão</w:t>
            </w:r>
            <w:r w:rsidR="00652BC7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 e </w:t>
            </w:r>
            <w:r w:rsidR="00652BC7">
              <w:rPr>
                <w:rFonts w:ascii="Arial" w:hAnsi="Arial"/>
                <w:b/>
                <w:i/>
                <w:color w:val="000000"/>
                <w:sz w:val="22"/>
                <w:szCs w:val="22"/>
              </w:rPr>
              <w:t>Random Fo</w:t>
            </w:r>
            <w:r w:rsidR="00652BC7" w:rsidRPr="00652BC7">
              <w:rPr>
                <w:rFonts w:ascii="Arial" w:hAnsi="Arial"/>
                <w:b/>
                <w:i/>
                <w:color w:val="000000"/>
                <w:sz w:val="22"/>
                <w:szCs w:val="22"/>
              </w:rPr>
              <w:t>rest</w:t>
            </w:r>
            <w:r w:rsidR="003F6C36" w:rsidRPr="008F40E9">
              <w:rPr>
                <w:rFonts w:ascii="Arial" w:hAnsi="Arial"/>
                <w:b/>
                <w:color w:val="000000"/>
                <w:sz w:val="22"/>
                <w:szCs w:val="22"/>
              </w:rPr>
              <w:t>.</w:t>
            </w:r>
            <w:r w:rsidRPr="008F40E9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 </w:t>
            </w:r>
          </w:p>
          <w:p w14:paraId="3BCF0E87" w14:textId="56C01ABF" w:rsidR="00CB4A9D" w:rsidRDefault="000D5380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Árvore de decisão</w:t>
            </w:r>
            <w:r w:rsidR="00AF7E64">
              <w:rPr>
                <w:rFonts w:ascii="Arial" w:hAnsi="Arial"/>
                <w:color w:val="000000"/>
                <w:sz w:val="22"/>
                <w:szCs w:val="22"/>
              </w:rPr>
              <w:t>.</w:t>
            </w:r>
          </w:p>
          <w:p w14:paraId="116D1515" w14:textId="77777777" w:rsidR="000D5380" w:rsidRDefault="000D5380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795004">
              <w:rPr>
                <w:rFonts w:ascii="Arial" w:hAnsi="Arial"/>
                <w:i/>
                <w:iCs/>
                <w:color w:val="000000"/>
                <w:sz w:val="22"/>
                <w:szCs w:val="22"/>
              </w:rPr>
              <w:t>Ensemble learning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. </w:t>
            </w:r>
            <w:r w:rsidRPr="00795004">
              <w:rPr>
                <w:rFonts w:ascii="Arial" w:hAnsi="Arial"/>
                <w:i/>
                <w:iCs/>
                <w:color w:val="000000"/>
                <w:sz w:val="22"/>
                <w:szCs w:val="22"/>
              </w:rPr>
              <w:t>Random Forest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.</w:t>
            </w:r>
          </w:p>
          <w:p w14:paraId="20CE7769" w14:textId="77777777" w:rsidR="00A40561" w:rsidRPr="00B405C6" w:rsidRDefault="009137EF" w:rsidP="00DF4024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B405C6">
              <w:rPr>
                <w:rFonts w:ascii="Arial" w:hAnsi="Arial"/>
                <w:b/>
                <w:color w:val="000000"/>
                <w:sz w:val="22"/>
                <w:szCs w:val="22"/>
              </w:rPr>
              <w:t>Regressão Linear e Logística</w:t>
            </w:r>
            <w:r w:rsidR="003F6C36" w:rsidRPr="00B405C6">
              <w:rPr>
                <w:rFonts w:ascii="Arial" w:hAnsi="Arial"/>
                <w:b/>
                <w:color w:val="000000"/>
                <w:sz w:val="22"/>
                <w:szCs w:val="22"/>
              </w:rPr>
              <w:t>.</w:t>
            </w:r>
            <w:r w:rsidRPr="00B405C6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 </w:t>
            </w:r>
          </w:p>
          <w:p w14:paraId="2BC7B423" w14:textId="77777777" w:rsidR="00017B92" w:rsidRDefault="002C3555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Regressão Linear.</w:t>
            </w:r>
          </w:p>
          <w:p w14:paraId="66489274" w14:textId="77777777" w:rsidR="002C3555" w:rsidRPr="002C3555" w:rsidRDefault="002C3555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2C3555">
              <w:rPr>
                <w:rFonts w:ascii="Arial" w:hAnsi="Arial"/>
                <w:color w:val="000000"/>
                <w:sz w:val="22"/>
                <w:szCs w:val="22"/>
              </w:rPr>
              <w:t>Regressã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o</w:t>
            </w:r>
            <w:r w:rsidRPr="002C3555">
              <w:rPr>
                <w:rFonts w:ascii="Arial" w:hAnsi="Arial"/>
                <w:color w:val="000000"/>
                <w:sz w:val="22"/>
                <w:szCs w:val="22"/>
              </w:rPr>
              <w:t xml:space="preserve"> Logística. </w:t>
            </w:r>
          </w:p>
          <w:p w14:paraId="09276B5F" w14:textId="52CBDEEB" w:rsidR="00F92532" w:rsidRPr="00B405C6" w:rsidRDefault="00AF7E64" w:rsidP="00DF4024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AF7E64">
              <w:rPr>
                <w:rFonts w:ascii="Arial" w:hAnsi="Arial"/>
                <w:b/>
                <w:iCs/>
                <w:color w:val="000000"/>
                <w:sz w:val="22"/>
                <w:szCs w:val="22"/>
              </w:rPr>
              <w:t>Seleção de Modelos</w:t>
            </w:r>
            <w:r w:rsidR="003F6C36" w:rsidRPr="00B405C6">
              <w:rPr>
                <w:rFonts w:ascii="Arial" w:hAnsi="Arial"/>
                <w:b/>
                <w:color w:val="000000"/>
                <w:sz w:val="22"/>
                <w:szCs w:val="22"/>
              </w:rPr>
              <w:t>.</w:t>
            </w:r>
            <w:r w:rsidR="009137EF" w:rsidRPr="00B405C6">
              <w:rPr>
                <w:rFonts w:ascii="Arial" w:hAnsi="Arial"/>
                <w:b/>
                <w:i/>
                <w:color w:val="000000"/>
                <w:sz w:val="22"/>
                <w:szCs w:val="22"/>
              </w:rPr>
              <w:t xml:space="preserve"> </w:t>
            </w:r>
          </w:p>
          <w:p w14:paraId="14DA3564" w14:textId="390AAA6F" w:rsidR="008D3CCA" w:rsidRPr="002C3555" w:rsidRDefault="00AF7E64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Métricas de Classificação e Regressão</w:t>
            </w:r>
            <w:r w:rsidR="008D3CCA" w:rsidRPr="002C3555">
              <w:rPr>
                <w:rFonts w:ascii="Arial" w:hAnsi="Arial"/>
                <w:color w:val="000000"/>
                <w:sz w:val="22"/>
                <w:szCs w:val="22"/>
              </w:rPr>
              <w:t xml:space="preserve">. </w:t>
            </w:r>
          </w:p>
          <w:p w14:paraId="123F06B0" w14:textId="73B7603E" w:rsidR="009137EF" w:rsidRPr="00205D4E" w:rsidRDefault="00AF7E64" w:rsidP="00DF4024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b/>
                <w:i/>
                <w:color w:val="000000"/>
                <w:sz w:val="22"/>
                <w:szCs w:val="22"/>
                <w:lang w:val="en-US"/>
              </w:rPr>
            </w:pPr>
            <w:proofErr w:type="spellStart"/>
            <w:r w:rsidRPr="00AF7E64">
              <w:rPr>
                <w:rFonts w:ascii="Arial" w:hAnsi="Arial"/>
                <w:b/>
                <w:iCs/>
                <w:color w:val="000000"/>
                <w:sz w:val="22"/>
                <w:szCs w:val="22"/>
                <w:lang w:val="en-US"/>
              </w:rPr>
              <w:t>Modelos</w:t>
            </w:r>
            <w:proofErr w:type="spellEnd"/>
            <w:r w:rsidRPr="00AF7E64">
              <w:rPr>
                <w:rFonts w:ascii="Arial" w:hAnsi="Arial"/>
                <w:b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F7E64">
              <w:rPr>
                <w:rFonts w:ascii="Arial" w:hAnsi="Arial"/>
                <w:b/>
                <w:iCs/>
                <w:color w:val="000000"/>
                <w:sz w:val="22"/>
                <w:szCs w:val="22"/>
                <w:lang w:val="en-US"/>
              </w:rPr>
              <w:t>Neurais</w:t>
            </w:r>
            <w:proofErr w:type="spellEnd"/>
            <w:r w:rsidRPr="00AF7E64">
              <w:rPr>
                <w:rFonts w:ascii="Arial" w:hAnsi="Arial"/>
                <w:b/>
                <w:iCs/>
                <w:color w:val="000000"/>
                <w:sz w:val="22"/>
                <w:szCs w:val="22"/>
                <w:lang w:val="en-US"/>
              </w:rPr>
              <w:t xml:space="preserve"> e </w:t>
            </w:r>
            <w:r w:rsidR="009137EF" w:rsidRPr="00AF7E64">
              <w:rPr>
                <w:rFonts w:ascii="Arial" w:hAnsi="Arial"/>
                <w:b/>
                <w:iCs/>
                <w:color w:val="000000"/>
                <w:sz w:val="22"/>
                <w:szCs w:val="22"/>
                <w:lang w:val="en-US"/>
              </w:rPr>
              <w:t>Deep Learning</w:t>
            </w:r>
            <w:r w:rsidR="003F6C36" w:rsidRPr="002C3555">
              <w:rPr>
                <w:rFonts w:ascii="Arial" w:hAnsi="Arial"/>
                <w:b/>
                <w:color w:val="000000"/>
                <w:sz w:val="22"/>
                <w:szCs w:val="22"/>
                <w:lang w:val="en-US"/>
              </w:rPr>
              <w:t>.</w:t>
            </w:r>
            <w:r w:rsidR="009137EF" w:rsidRPr="002C3555">
              <w:rPr>
                <w:rFonts w:ascii="Arial" w:hAnsi="Arial"/>
                <w:i/>
                <w:color w:val="000000"/>
                <w:sz w:val="22"/>
                <w:szCs w:val="22"/>
                <w:lang w:val="en-US"/>
              </w:rPr>
              <w:t xml:space="preserve">  </w:t>
            </w:r>
          </w:p>
          <w:p w14:paraId="16F03ABF" w14:textId="77777777" w:rsidR="00205D4E" w:rsidRPr="003E368D" w:rsidRDefault="00954DF4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bookmarkStart w:id="22" w:name="OLE_LINK53"/>
            <w:bookmarkStart w:id="23" w:name="OLE_LINK54"/>
            <w:r w:rsidRPr="003E368D">
              <w:rPr>
                <w:rFonts w:ascii="Arial" w:hAnsi="Arial"/>
                <w:color w:val="000000"/>
                <w:sz w:val="22"/>
                <w:szCs w:val="22"/>
              </w:rPr>
              <w:t>Redes Neurais Artificiais.</w:t>
            </w:r>
            <w:r w:rsidR="003E368D" w:rsidRPr="003E368D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bookmarkEnd w:id="22"/>
            <w:bookmarkEnd w:id="23"/>
            <w:r w:rsidR="003E368D" w:rsidRPr="003E368D">
              <w:rPr>
                <w:rFonts w:ascii="Arial" w:hAnsi="Arial"/>
                <w:color w:val="000000"/>
                <w:sz w:val="22"/>
                <w:szCs w:val="22"/>
              </w:rPr>
              <w:t>O neur</w:t>
            </w:r>
            <w:r w:rsidR="003E368D">
              <w:rPr>
                <w:rFonts w:ascii="Arial" w:hAnsi="Arial"/>
                <w:color w:val="000000"/>
                <w:sz w:val="22"/>
                <w:szCs w:val="22"/>
              </w:rPr>
              <w:t>ônio artificial.</w:t>
            </w:r>
            <w:r w:rsidR="00145E27">
              <w:rPr>
                <w:rFonts w:ascii="Arial" w:hAnsi="Arial"/>
                <w:color w:val="000000"/>
                <w:sz w:val="22"/>
                <w:szCs w:val="22"/>
              </w:rPr>
              <w:t xml:space="preserve"> Topologias de redes neurais. </w:t>
            </w:r>
          </w:p>
          <w:p w14:paraId="425E5AD5" w14:textId="77777777" w:rsidR="00087BFA" w:rsidRDefault="00087BFA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proofErr w:type="spellStart"/>
            <w:r w:rsidRPr="00087BFA">
              <w:rPr>
                <w:rFonts w:ascii="Arial" w:hAnsi="Arial"/>
                <w:i/>
                <w:color w:val="000000"/>
                <w:sz w:val="22"/>
                <w:szCs w:val="22"/>
              </w:rPr>
              <w:t>Backpropagation</w:t>
            </w:r>
            <w:proofErr w:type="spellEnd"/>
            <w:r>
              <w:rPr>
                <w:rFonts w:ascii="Arial" w:hAnsi="Arial"/>
                <w:color w:val="000000"/>
                <w:sz w:val="22"/>
                <w:szCs w:val="22"/>
              </w:rPr>
              <w:t xml:space="preserve">. </w:t>
            </w:r>
          </w:p>
          <w:p w14:paraId="38CF70A0" w14:textId="77777777" w:rsidR="003E368D" w:rsidRDefault="00CB7573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Ambientes de desenvolvimento para </w:t>
            </w:r>
            <w:proofErr w:type="spellStart"/>
            <w:r w:rsidRPr="00CB7573">
              <w:rPr>
                <w:rFonts w:ascii="Arial" w:hAnsi="Arial"/>
                <w:i/>
                <w:color w:val="000000"/>
                <w:sz w:val="22"/>
                <w:szCs w:val="22"/>
              </w:rPr>
              <w:t>Deep</w:t>
            </w:r>
            <w:proofErr w:type="spellEnd"/>
            <w:r w:rsidRPr="00CB7573">
              <w:rPr>
                <w:rFonts w:ascii="Arial" w:hAnsi="Arial"/>
                <w:i/>
                <w:color w:val="000000"/>
                <w:sz w:val="22"/>
                <w:szCs w:val="22"/>
              </w:rPr>
              <w:t xml:space="preserve"> Learning</w:t>
            </w:r>
            <w:r w:rsidR="003E368D">
              <w:rPr>
                <w:rFonts w:ascii="Arial" w:hAnsi="Arial"/>
                <w:color w:val="000000"/>
                <w:sz w:val="22"/>
                <w:szCs w:val="22"/>
              </w:rPr>
              <w:t xml:space="preserve">. </w:t>
            </w:r>
          </w:p>
          <w:p w14:paraId="09207C66" w14:textId="77777777" w:rsidR="003E368D" w:rsidRDefault="003E368D" w:rsidP="00DF402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bookmarkStart w:id="24" w:name="OLE_LINK59"/>
            <w:bookmarkStart w:id="25" w:name="OLE_LINK60"/>
            <w:proofErr w:type="spellStart"/>
            <w:r>
              <w:rPr>
                <w:rFonts w:ascii="Arial" w:hAnsi="Arial"/>
                <w:color w:val="000000"/>
                <w:sz w:val="22"/>
                <w:szCs w:val="22"/>
              </w:rPr>
              <w:t>Hiperparâmetros</w:t>
            </w:r>
            <w:proofErr w:type="spellEnd"/>
            <w:r>
              <w:rPr>
                <w:rFonts w:ascii="Arial" w:hAnsi="Arial"/>
                <w:color w:val="000000"/>
                <w:sz w:val="22"/>
                <w:szCs w:val="22"/>
              </w:rPr>
              <w:t>.</w:t>
            </w:r>
          </w:p>
          <w:p w14:paraId="2DE37415" w14:textId="762218CB" w:rsidR="00087BFA" w:rsidRPr="00AF7E64" w:rsidRDefault="000E7AB4" w:rsidP="00603C77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bookmarkStart w:id="26" w:name="OLE_LINK61"/>
            <w:bookmarkStart w:id="27" w:name="OLE_LINK62"/>
            <w:bookmarkEnd w:id="24"/>
            <w:bookmarkEnd w:id="25"/>
            <w:r w:rsidRPr="00AF7E64">
              <w:rPr>
                <w:rFonts w:ascii="Arial" w:hAnsi="Arial"/>
                <w:color w:val="000000"/>
                <w:sz w:val="22"/>
                <w:szCs w:val="22"/>
              </w:rPr>
              <w:t>Arquitetura</w:t>
            </w:r>
            <w:r w:rsidR="00AF7E64" w:rsidRPr="00AF7E64">
              <w:rPr>
                <w:rFonts w:ascii="Arial" w:hAnsi="Arial"/>
                <w:color w:val="000000"/>
                <w:sz w:val="22"/>
                <w:szCs w:val="22"/>
              </w:rPr>
              <w:t>s</w:t>
            </w:r>
            <w:r w:rsidRPr="00AF7E64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r w:rsidR="00AF7E64" w:rsidRPr="00AF7E64">
              <w:rPr>
                <w:rFonts w:ascii="Arial" w:hAnsi="Arial"/>
                <w:color w:val="000000"/>
                <w:sz w:val="22"/>
                <w:szCs w:val="22"/>
              </w:rPr>
              <w:t xml:space="preserve">de </w:t>
            </w:r>
            <w:proofErr w:type="spellStart"/>
            <w:r w:rsidR="00AF7E64" w:rsidRPr="00AF7E64">
              <w:rPr>
                <w:rFonts w:ascii="Arial" w:hAnsi="Arial"/>
                <w:color w:val="000000"/>
                <w:sz w:val="22"/>
                <w:szCs w:val="22"/>
              </w:rPr>
              <w:t>Deep</w:t>
            </w:r>
            <w:proofErr w:type="spellEnd"/>
            <w:r w:rsidR="00AF7E64" w:rsidRPr="00AF7E64">
              <w:rPr>
                <w:rFonts w:ascii="Arial" w:hAnsi="Arial"/>
                <w:color w:val="000000"/>
                <w:sz w:val="22"/>
                <w:szCs w:val="22"/>
              </w:rPr>
              <w:t xml:space="preserve"> Learning. </w:t>
            </w:r>
            <w:bookmarkEnd w:id="26"/>
            <w:bookmarkEnd w:id="27"/>
          </w:p>
          <w:p w14:paraId="09E91F47" w14:textId="3B2ACFCC" w:rsidR="00535CF2" w:rsidRPr="00050FAA" w:rsidRDefault="00AF7E64" w:rsidP="00535CF2">
            <w:pPr>
              <w:pStyle w:val="ListParagraph"/>
              <w:numPr>
                <w:ilvl w:val="0"/>
                <w:numId w:val="4"/>
              </w:numPr>
              <w:suppressAutoHyphens/>
              <w:ind w:right="79"/>
              <w:jc w:val="both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b/>
                <w:color w:val="000000"/>
                <w:sz w:val="22"/>
                <w:szCs w:val="22"/>
              </w:rPr>
              <w:t>Outros modelos de aprendizado</w:t>
            </w:r>
            <w:r w:rsidR="00535CF2" w:rsidRPr="00B405C6">
              <w:rPr>
                <w:rFonts w:ascii="Arial" w:hAnsi="Arial"/>
                <w:b/>
                <w:color w:val="000000"/>
                <w:sz w:val="22"/>
                <w:szCs w:val="22"/>
              </w:rPr>
              <w:t>.</w:t>
            </w:r>
          </w:p>
          <w:p w14:paraId="08D85459" w14:textId="77777777" w:rsidR="00AF7E64" w:rsidRDefault="00AF7E64" w:rsidP="00AF7E64">
            <w:pPr>
              <w:pStyle w:val="ListParagraph"/>
              <w:numPr>
                <w:ilvl w:val="1"/>
                <w:numId w:val="4"/>
              </w:numPr>
              <w:suppressAutoHyphens/>
              <w:ind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Regras de </w:t>
            </w:r>
            <w:r w:rsidR="00535CF2" w:rsidRPr="00050FAA">
              <w:rPr>
                <w:rFonts w:ascii="Arial" w:hAnsi="Arial"/>
                <w:color w:val="000000"/>
                <w:sz w:val="22"/>
                <w:szCs w:val="22"/>
              </w:rPr>
              <w:t>Associação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; Sistemas de Recomendação; Discussão de modelos largos de linguagem; etc. </w:t>
            </w:r>
          </w:p>
          <w:p w14:paraId="3136F677" w14:textId="1C4E61BD" w:rsidR="00A46198" w:rsidRPr="00AF7E64" w:rsidRDefault="00A46198" w:rsidP="00AF7E64">
            <w:pPr>
              <w:suppressAutoHyphens/>
              <w:ind w:left="360" w:right="79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</w:tr>
      <w:tr w:rsidR="00261CE9" w:rsidRPr="00C401E4" w14:paraId="5976A559" w14:textId="77777777" w:rsidTr="00F13680">
        <w:trPr>
          <w:cantSplit/>
          <w:trHeight w:val="320"/>
          <w:jc w:val="center"/>
        </w:trPr>
        <w:tc>
          <w:tcPr>
            <w:tcW w:w="9918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48CC1DE" w14:textId="77777777" w:rsidR="00261CE9" w:rsidRPr="009D049E" w:rsidRDefault="00261CE9" w:rsidP="00DF4024">
            <w:pPr>
              <w:ind w:right="79"/>
              <w:rPr>
                <w:rFonts w:ascii="Arial" w:hAnsi="Arial" w:cs="Arial"/>
                <w:iCs/>
                <w:sz w:val="22"/>
                <w:szCs w:val="22"/>
              </w:rPr>
            </w:pPr>
            <w:r w:rsidRPr="003E368D">
              <w:rPr>
                <w:rFonts w:ascii="Arial" w:hAnsi="Arial" w:cs="Arial"/>
                <w:iCs/>
                <w:sz w:val="22"/>
                <w:szCs w:val="22"/>
              </w:rPr>
              <w:t>Met</w:t>
            </w:r>
            <w:r w:rsidRPr="009D049E">
              <w:rPr>
                <w:rFonts w:ascii="Arial" w:hAnsi="Arial" w:cs="Arial"/>
                <w:iCs/>
                <w:sz w:val="22"/>
                <w:szCs w:val="22"/>
              </w:rPr>
              <w:t>odologia</w:t>
            </w:r>
            <w:r w:rsidR="007B779D" w:rsidRPr="009D049E">
              <w:rPr>
                <w:rFonts w:ascii="Arial" w:hAnsi="Arial" w:cs="Arial"/>
                <w:iCs/>
                <w:sz w:val="22"/>
                <w:szCs w:val="22"/>
              </w:rPr>
              <w:t xml:space="preserve">: </w:t>
            </w:r>
          </w:p>
          <w:p w14:paraId="66F635F1" w14:textId="1308E4B5" w:rsidR="00AF7E64" w:rsidRPr="00AF7E64" w:rsidRDefault="00426D50" w:rsidP="00AF7E64">
            <w:pPr>
              <w:spacing w:line="360" w:lineRule="atLeast"/>
              <w:ind w:right="7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F7E64">
              <w:rPr>
                <w:rFonts w:ascii="Arial" w:hAnsi="Arial" w:cs="Arial"/>
                <w:sz w:val="22"/>
                <w:szCs w:val="22"/>
              </w:rPr>
              <w:t xml:space="preserve">Aulas expositivas </w:t>
            </w:r>
            <w:r w:rsidR="00AF7E64" w:rsidRPr="00AF7E64">
              <w:rPr>
                <w:rFonts w:ascii="Arial" w:hAnsi="Arial" w:cs="Arial"/>
                <w:sz w:val="22"/>
                <w:szCs w:val="22"/>
              </w:rPr>
              <w:t xml:space="preserve">e exercícios práticos em Python e bibliotecas como Pandas, </w:t>
            </w:r>
            <w:proofErr w:type="spellStart"/>
            <w:r w:rsidR="00AF7E64" w:rsidRPr="00AF7E64">
              <w:rPr>
                <w:rFonts w:ascii="Arial" w:hAnsi="Arial" w:cs="Arial"/>
                <w:sz w:val="22"/>
                <w:szCs w:val="22"/>
              </w:rPr>
              <w:t>Matplotlib</w:t>
            </w:r>
            <w:proofErr w:type="spellEnd"/>
            <w:r w:rsidR="00AF7E64" w:rsidRPr="00AF7E64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AF7E64" w:rsidRPr="00AF7E64">
              <w:rPr>
                <w:rFonts w:ascii="Arial" w:hAnsi="Arial" w:cs="Arial"/>
                <w:sz w:val="22"/>
                <w:szCs w:val="22"/>
              </w:rPr>
              <w:t>scikit-learn</w:t>
            </w:r>
            <w:proofErr w:type="spellEnd"/>
            <w:r w:rsidR="00AF7E64" w:rsidRPr="00AF7E64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AF7E64" w:rsidRPr="00AF7E64">
              <w:rPr>
                <w:rFonts w:ascii="Arial" w:hAnsi="Arial" w:cs="Arial"/>
                <w:sz w:val="22"/>
                <w:szCs w:val="22"/>
              </w:rPr>
              <w:t>statsmodels</w:t>
            </w:r>
            <w:proofErr w:type="spellEnd"/>
            <w:r w:rsidR="00AF7E64" w:rsidRPr="00AF7E64">
              <w:rPr>
                <w:rFonts w:ascii="Arial" w:hAnsi="Arial" w:cs="Arial"/>
                <w:sz w:val="22"/>
                <w:szCs w:val="22"/>
              </w:rPr>
              <w:t xml:space="preserve"> e </w:t>
            </w:r>
            <w:proofErr w:type="spellStart"/>
            <w:r w:rsidR="00AF7E64" w:rsidRPr="00AF7E64">
              <w:rPr>
                <w:rFonts w:ascii="Arial" w:hAnsi="Arial" w:cs="Arial"/>
                <w:sz w:val="22"/>
                <w:szCs w:val="22"/>
              </w:rPr>
              <w:t>TensorFlow</w:t>
            </w:r>
            <w:proofErr w:type="spellEnd"/>
            <w:r w:rsidR="00AF7E64" w:rsidRPr="00AF7E6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AF7E64">
              <w:rPr>
                <w:rFonts w:ascii="Arial" w:hAnsi="Arial" w:cs="Arial"/>
                <w:sz w:val="22"/>
                <w:szCs w:val="22"/>
              </w:rPr>
              <w:t>Avaliação com prova teórica e prática, exercícios e projeto em grupo de aplicação de IA.</w:t>
            </w:r>
          </w:p>
          <w:p w14:paraId="3A25DC06" w14:textId="592A16E4" w:rsidR="00A857D7" w:rsidRPr="00AF7E64" w:rsidRDefault="00A857D7" w:rsidP="00AF7E64">
            <w:pPr>
              <w:spacing w:line="360" w:lineRule="atLeast"/>
              <w:ind w:right="79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7B23900" w14:textId="77777777" w:rsidR="00F13680" w:rsidRDefault="00F13680">
      <w:r>
        <w:br w:type="page"/>
      </w:r>
    </w:p>
    <w:tbl>
      <w:tblPr>
        <w:tblW w:w="9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2"/>
      </w:tblGrid>
      <w:tr w:rsidR="003C40B2" w:rsidRPr="00C401E4" w14:paraId="2589D79E" w14:textId="77777777" w:rsidTr="00F13680">
        <w:trPr>
          <w:jc w:val="center"/>
        </w:trPr>
        <w:tc>
          <w:tcPr>
            <w:tcW w:w="9892" w:type="dxa"/>
          </w:tcPr>
          <w:p w14:paraId="1DC13CBC" w14:textId="77777777" w:rsidR="00661F1F" w:rsidRPr="00661F1F" w:rsidRDefault="00E605E0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EB3527">
              <w:rPr>
                <w:rFonts w:ascii="Arial" w:hAnsi="Arial"/>
                <w:sz w:val="22"/>
                <w:szCs w:val="22"/>
              </w:rPr>
              <w:lastRenderedPageBreak/>
              <w:br w:type="page"/>
            </w:r>
            <w:r w:rsidR="00661F1F" w:rsidRPr="00661F1F">
              <w:rPr>
                <w:rFonts w:ascii="Arial" w:hAnsi="Arial"/>
                <w:sz w:val="22"/>
                <w:szCs w:val="22"/>
              </w:rPr>
              <w:t xml:space="preserve">Critério de Avaliação: </w:t>
            </w:r>
          </w:p>
          <w:p w14:paraId="1943AD20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54555A46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 xml:space="preserve">Nota Intermediária 1  </w:t>
            </w:r>
          </w:p>
          <w:p w14:paraId="69750B5D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 xml:space="preserve">N1 = 0,7 * P1 + 0,3 * ATIV1 </w:t>
            </w:r>
          </w:p>
          <w:p w14:paraId="4A41EA1E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5DBF59FD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>Nota Intermediária 2</w:t>
            </w:r>
          </w:p>
          <w:p w14:paraId="10EC17A1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 xml:space="preserve">N2 = 0,7 * P2 + 0,3 * ATIV2 </w:t>
            </w:r>
          </w:p>
          <w:p w14:paraId="4C53315C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2E998744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>Média Final</w:t>
            </w:r>
          </w:p>
          <w:p w14:paraId="52E7044F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 xml:space="preserve">MF = (N1 + N2) / 2 + NP </w:t>
            </w:r>
          </w:p>
          <w:p w14:paraId="039D24EB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3E9DF329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>Nota de participação (NP) (DEFINIDO PELA UNIVERSIDADE)</w:t>
            </w:r>
          </w:p>
          <w:p w14:paraId="4C8630AE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>NP = até 1,0 ponto.</w:t>
            </w:r>
          </w:p>
          <w:p w14:paraId="5306534F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34B6DE35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>Onde P1, P2 correspondem a provas individuais e ATIV1, ATIV2 o conjunto de atividades práticas da disciplina incluindo exercícios, projeto e atividades em grupo com pesos definidos ao longo do semestre pelo professor a depender das atividades.</w:t>
            </w:r>
          </w:p>
          <w:p w14:paraId="66776F4B" w14:textId="77777777" w:rsidR="00661F1F" w:rsidRPr="00661F1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51B19ABB" w14:textId="0EF57A7F" w:rsidR="0039178B" w:rsidRPr="00FA152F" w:rsidRDefault="00661F1F" w:rsidP="00661F1F">
            <w:pPr>
              <w:ind w:right="19"/>
              <w:jc w:val="both"/>
              <w:rPr>
                <w:rFonts w:ascii="Arial" w:hAnsi="Arial"/>
                <w:sz w:val="22"/>
                <w:szCs w:val="22"/>
              </w:rPr>
            </w:pPr>
            <w:r w:rsidRPr="00661F1F">
              <w:rPr>
                <w:rFonts w:ascii="Arial" w:hAnsi="Arial"/>
                <w:sz w:val="22"/>
                <w:szCs w:val="22"/>
              </w:rPr>
              <w:t>CRITÉRIOS DE APROVAÇÃO (DEFINIDO PELA UNIVERSIDADE)</w:t>
            </w:r>
          </w:p>
        </w:tc>
      </w:tr>
    </w:tbl>
    <w:p w14:paraId="3421A084" w14:textId="77777777" w:rsidR="00452CEE" w:rsidRDefault="00452CEE">
      <w:pPr>
        <w:jc w:val="center"/>
      </w:pPr>
    </w:p>
    <w:p w14:paraId="0917B2CF" w14:textId="77777777" w:rsidR="00F13680" w:rsidRDefault="00F13680">
      <w:r>
        <w:br w:type="page"/>
      </w:r>
    </w:p>
    <w:tbl>
      <w:tblPr>
        <w:tblW w:w="9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2"/>
        <w:gridCol w:w="21"/>
      </w:tblGrid>
      <w:tr w:rsidR="00261CE9" w:rsidRPr="00DC1C73" w14:paraId="101E7DDF" w14:textId="77777777" w:rsidTr="00452CEE">
        <w:trPr>
          <w:cantSplit/>
          <w:trHeight w:val="285"/>
          <w:jc w:val="center"/>
        </w:trPr>
        <w:tc>
          <w:tcPr>
            <w:tcW w:w="9913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6D337448" w14:textId="77777777" w:rsidR="00796312" w:rsidRPr="009D049E" w:rsidRDefault="00261CE9" w:rsidP="00DF4024">
            <w:pPr>
              <w:spacing w:before="2" w:after="2" w:line="0" w:lineRule="atLeast"/>
              <w:rPr>
                <w:rFonts w:ascii="Arial" w:hAnsi="Arial" w:cs="Arial"/>
                <w:iCs/>
                <w:sz w:val="22"/>
                <w:szCs w:val="22"/>
              </w:rPr>
            </w:pPr>
            <w:r w:rsidRPr="009D049E">
              <w:rPr>
                <w:rFonts w:ascii="Arial" w:hAnsi="Arial" w:cs="Arial"/>
                <w:iCs/>
                <w:sz w:val="22"/>
                <w:szCs w:val="22"/>
              </w:rPr>
              <w:lastRenderedPageBreak/>
              <w:t>Bibliografia</w:t>
            </w:r>
            <w:r w:rsidR="004E3EFB" w:rsidRPr="009D049E">
              <w:rPr>
                <w:rFonts w:ascii="Arial" w:hAnsi="Arial" w:cs="Arial"/>
                <w:iCs/>
                <w:sz w:val="22"/>
                <w:szCs w:val="22"/>
              </w:rPr>
              <w:t xml:space="preserve"> Básica</w:t>
            </w:r>
            <w:r w:rsidR="007B779D" w:rsidRPr="009D049E">
              <w:rPr>
                <w:rFonts w:ascii="Arial" w:hAnsi="Arial" w:cs="Arial"/>
                <w:iCs/>
                <w:sz w:val="22"/>
                <w:szCs w:val="22"/>
              </w:rPr>
              <w:t xml:space="preserve">: </w:t>
            </w:r>
          </w:p>
          <w:tbl>
            <w:tblPr>
              <w:tblW w:w="50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3"/>
            </w:tblGrid>
            <w:tr w:rsidR="009A1979" w:rsidRPr="00DC1C73" w14:paraId="5C07968A" w14:textId="77777777" w:rsidTr="00796312">
              <w:trPr>
                <w:tblCellSpacing w:w="0" w:type="dxa"/>
                <w:jc w:val="center"/>
              </w:trPr>
              <w:tc>
                <w:tcPr>
                  <w:tcW w:w="9664" w:type="dxa"/>
                  <w:vAlign w:val="center"/>
                  <w:hideMark/>
                </w:tcPr>
                <w:p w14:paraId="6A00DA20" w14:textId="7D41D968" w:rsidR="00E83D41" w:rsidRPr="003D11D4" w:rsidRDefault="00E83D41" w:rsidP="00DF4024">
                  <w:pPr>
                    <w:numPr>
                      <w:ilvl w:val="0"/>
                      <w:numId w:val="2"/>
                    </w:numPr>
                    <w:spacing w:before="2" w:after="2" w:line="0" w:lineRule="atLeast"/>
                    <w:rPr>
                      <w:rFonts w:ascii="Arial" w:hAnsi="Arial" w:cs="Arial"/>
                      <w:iCs/>
                      <w:sz w:val="22"/>
                      <w:szCs w:val="22"/>
                    </w:rPr>
                  </w:pPr>
                  <w:bookmarkStart w:id="28" w:name="OLE_LINK36"/>
                  <w:bookmarkStart w:id="29" w:name="OLE_LINK37"/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AGGARWAL, Charu C. </w:t>
                  </w:r>
                  <w:r w:rsidRPr="00E83D41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Artificial Intelligence: A Textbook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Pr="00E83D41">
                    <w:rPr>
                      <w:rFonts w:ascii="Arial" w:hAnsi="Arial" w:cs="Arial"/>
                      <w:bCs/>
                      <w:iCs/>
                      <w:sz w:val="22"/>
                      <w:szCs w:val="22"/>
                    </w:rPr>
                    <w:t xml:space="preserve">New York: Springer: 2021. </w:t>
                  </w:r>
                </w:p>
                <w:p w14:paraId="623E5567" w14:textId="0F87CE54" w:rsidR="003D11D4" w:rsidRPr="003D11D4" w:rsidRDefault="003D11D4" w:rsidP="003D11D4">
                  <w:pPr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C</w:t>
                  </w:r>
                  <w:r w:rsidRPr="00496F36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HOLLET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, François</w:t>
                  </w:r>
                  <w:r w:rsidRPr="00496F36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Pr="00496F36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  <w:lang w:val="en-US"/>
                    </w:rPr>
                    <w:t>Deep</w:t>
                  </w:r>
                  <w:r w:rsidRPr="00496F36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 </w:t>
                  </w:r>
                  <w:r w:rsidRPr="00496F36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  <w:lang w:val="en-US"/>
                    </w:rPr>
                    <w:t>Learning with Python</w:t>
                  </w:r>
                  <w:r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  <w:lang w:val="en-US"/>
                    </w:rPr>
                    <w:t xml:space="preserve">, 2ed. </w:t>
                  </w:r>
                  <w:r w:rsidRPr="00496F36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Shelter Island: Manning, 20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21</w:t>
                  </w:r>
                  <w:r w:rsidRPr="00496F36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.</w:t>
                  </w:r>
                  <w:r>
                    <w:rPr>
                      <w:lang w:val="en-GB"/>
                    </w:rPr>
                    <w:t xml:space="preserve"> </w:t>
                  </w:r>
                </w:p>
                <w:p w14:paraId="14ECD081" w14:textId="77777777" w:rsidR="00FB573B" w:rsidRPr="00E83D41" w:rsidRDefault="00A01AEB" w:rsidP="00DC1C73">
                  <w:pPr>
                    <w:numPr>
                      <w:ilvl w:val="0"/>
                      <w:numId w:val="2"/>
                    </w:numPr>
                    <w:spacing w:before="2" w:after="2" w:line="0" w:lineRule="atLeast"/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</w:pPr>
                  <w:r w:rsidRPr="00743B5A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GÉRON, Aurélien</w:t>
                  </w:r>
                  <w:r w:rsidR="00FB573B" w:rsidRPr="00743B5A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="00FB573B" w:rsidRPr="00FB573B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Hands-On Machine Learning with Scikit-Learn and TensorFlow</w:t>
                  </w:r>
                  <w:bookmarkEnd w:id="28"/>
                  <w:bookmarkEnd w:id="29"/>
                  <w:r w:rsidR="00E83D41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 xml:space="preserve">: </w:t>
                  </w:r>
                  <w:r w:rsidR="00E83D41" w:rsidRPr="00E83D41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Concepts, Tools, and Techniques to Build Intelligent Systems</w:t>
                  </w:r>
                  <w:r w:rsidR="00DC1C73" w:rsidRPr="00DC1C73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, 2 ed</w:t>
                  </w:r>
                  <w:r w:rsidR="00DC1C73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.</w:t>
                  </w:r>
                  <w:r w:rsidR="00FB573B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 </w:t>
                  </w:r>
                  <w:bookmarkStart w:id="30" w:name="OLE_LINK32"/>
                  <w:bookmarkStart w:id="31" w:name="OLE_LINK35"/>
                  <w:r w:rsidR="00FB573B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Sebastopol: O’Reilly, 201</w:t>
                  </w:r>
                  <w:r w:rsidR="00E83D41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9</w:t>
                  </w:r>
                  <w:r w:rsidR="00FB573B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="00FA5F83" w:rsidRPr="005D0B3D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 </w:t>
                  </w:r>
                  <w:bookmarkEnd w:id="30"/>
                  <w:bookmarkEnd w:id="31"/>
                </w:p>
              </w:tc>
            </w:tr>
            <w:tr w:rsidR="009A1979" w:rsidRPr="00DC1C73" w14:paraId="389276CF" w14:textId="77777777" w:rsidTr="00796312">
              <w:trPr>
                <w:tblCellSpacing w:w="0" w:type="dxa"/>
                <w:jc w:val="center"/>
              </w:trPr>
              <w:tc>
                <w:tcPr>
                  <w:tcW w:w="9664" w:type="dxa"/>
                  <w:vAlign w:val="center"/>
                  <w:hideMark/>
                </w:tcPr>
                <w:p w14:paraId="2A271662" w14:textId="77777777" w:rsidR="009A1979" w:rsidRPr="00A03565" w:rsidRDefault="009A1979" w:rsidP="00DF4024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65E4A86E" w14:textId="77777777" w:rsidR="001F312A" w:rsidRPr="00A03565" w:rsidRDefault="001F312A" w:rsidP="00DF4024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E3EFB" w:rsidRPr="00B80958" w14:paraId="68774106" w14:textId="77777777" w:rsidTr="00452CE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21" w:type="dxa"/>
          <w:jc w:val="center"/>
        </w:trPr>
        <w:tc>
          <w:tcPr>
            <w:tcW w:w="9892" w:type="dxa"/>
          </w:tcPr>
          <w:p w14:paraId="7CCF9BCA" w14:textId="77777777" w:rsidR="004E3EFB" w:rsidRPr="009D049E" w:rsidRDefault="004E3EFB" w:rsidP="00DF4024">
            <w:pPr>
              <w:spacing w:line="0" w:lineRule="atLeast"/>
              <w:jc w:val="both"/>
              <w:rPr>
                <w:rFonts w:ascii="Arial" w:hAnsi="Arial" w:cs="Arial"/>
                <w:iCs/>
                <w:sz w:val="22"/>
                <w:szCs w:val="22"/>
                <w:lang w:val="en-US"/>
              </w:rPr>
            </w:pPr>
            <w:proofErr w:type="spellStart"/>
            <w:r w:rsidRPr="009D049E">
              <w:rPr>
                <w:rFonts w:ascii="Arial" w:hAnsi="Arial" w:cs="Arial"/>
                <w:iCs/>
                <w:sz w:val="22"/>
                <w:szCs w:val="22"/>
                <w:lang w:val="en-US"/>
              </w:rPr>
              <w:t>Bibliografia</w:t>
            </w:r>
            <w:proofErr w:type="spellEnd"/>
            <w:r w:rsidRPr="009D049E">
              <w:rPr>
                <w:rFonts w:ascii="Arial" w:hAnsi="Arial" w:cs="Arial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D049E">
              <w:rPr>
                <w:rFonts w:ascii="Arial" w:hAnsi="Arial" w:cs="Arial"/>
                <w:iCs/>
                <w:sz w:val="22"/>
                <w:szCs w:val="22"/>
                <w:lang w:val="en-US"/>
              </w:rPr>
              <w:t>Complementar</w:t>
            </w:r>
            <w:proofErr w:type="spellEnd"/>
            <w:r w:rsidR="007B779D" w:rsidRPr="009D049E">
              <w:rPr>
                <w:rFonts w:ascii="Arial" w:hAnsi="Arial" w:cs="Arial"/>
                <w:iCs/>
                <w:sz w:val="22"/>
                <w:szCs w:val="22"/>
                <w:lang w:val="en-US"/>
              </w:rPr>
              <w:t xml:space="preserve">: </w:t>
            </w:r>
          </w:p>
          <w:tbl>
            <w:tblPr>
              <w:tblW w:w="50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6"/>
            </w:tblGrid>
            <w:tr w:rsidR="00E80C11" w:rsidRPr="00B80958" w14:paraId="118A989F" w14:textId="77777777" w:rsidTr="002E3D31">
              <w:trPr>
                <w:tblCellSpacing w:w="0" w:type="dxa"/>
                <w:jc w:val="center"/>
              </w:trPr>
              <w:tc>
                <w:tcPr>
                  <w:tcW w:w="9587" w:type="dxa"/>
                  <w:vAlign w:val="center"/>
                  <w:hideMark/>
                </w:tcPr>
                <w:p w14:paraId="6DE74FDC" w14:textId="77777777" w:rsidR="00F15FDD" w:rsidRDefault="00685F21" w:rsidP="00DF4024">
                  <w:pPr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 w:rsidRPr="008D3A12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GOODFELLOW, Ian; BENGIO, Yoshua, </w:t>
                  </w:r>
                  <w:r w:rsidR="008D3A12" w:rsidRPr="008D3A12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COURVILLE, </w:t>
                  </w:r>
                  <w:r w:rsidR="008D3A12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Aaron. </w:t>
                  </w:r>
                  <w:r w:rsidR="008D3A12" w:rsidRPr="008D3A12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  <w:lang w:val="en-US"/>
                    </w:rPr>
                    <w:t>Deep Learning</w:t>
                  </w:r>
                  <w:r w:rsidR="008D3A12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. Cambridge: MIT Press, 2016.</w:t>
                  </w:r>
                </w:p>
                <w:p w14:paraId="5DEF9DA3" w14:textId="5AF0E170" w:rsidR="00E83D41" w:rsidRDefault="00E83D41" w:rsidP="00DF4024">
                  <w:pPr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RASCHKA, Sebastian; MIRJALILI, Vahid. </w:t>
                  </w:r>
                  <w:r w:rsidRPr="00FB573B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Python Machine Learning</w:t>
                  </w:r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="003D11D4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 ed. Birmingham: </w:t>
                  </w:r>
                  <w:proofErr w:type="spellStart"/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Packt</w:t>
                  </w:r>
                  <w:proofErr w:type="spellEnd"/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, 2017</w:t>
                  </w:r>
                  <w:r w:rsidR="003D11D4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9</w:t>
                  </w:r>
                </w:p>
                <w:p w14:paraId="4C7F53A6" w14:textId="5AE63506" w:rsidR="00CF18DB" w:rsidRDefault="00652BC7" w:rsidP="00E83D41">
                  <w:pPr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RUSSEL, Stuart</w:t>
                  </w:r>
                  <w:r w:rsidR="00F15FDD" w:rsidRPr="00F15FDD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; NORVIG, P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eter</w:t>
                  </w:r>
                  <w:r w:rsidR="00F15FDD" w:rsidRPr="00F15FDD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="00F15FDD" w:rsidRPr="00F15FDD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  <w:lang w:val="en-US"/>
                    </w:rPr>
                    <w:t>Artificial Intelligence: A Modern Approach</w:t>
                  </w:r>
                  <w:r w:rsidR="00F15FDD" w:rsidRPr="00F15FDD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. 3 ed</w:t>
                  </w:r>
                  <w:r w:rsidR="00F15FDD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. Upper Saddle River: Pearson, 2</w:t>
                  </w:r>
                  <w:r w:rsidR="00F15FDD" w:rsidRPr="00F15FDD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010.</w:t>
                  </w:r>
                </w:p>
                <w:p w14:paraId="4C8D097C" w14:textId="350D385A" w:rsidR="009E031B" w:rsidRDefault="009E031B" w:rsidP="00E83D41">
                  <w:pPr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TAN, Pang-Ning; STEINBACH, Michael; KUMAR, Vipin. </w:t>
                  </w:r>
                  <w:r w:rsidRPr="009E031B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Introduction to Data Mining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. 2 ed. </w:t>
                  </w:r>
                  <w:r w:rsidRPr="009E031B"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 xml:space="preserve">Upper Saddle River: </w:t>
                  </w:r>
                  <w:r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  <w:t>Pearson, 2018.</w:t>
                  </w:r>
                </w:p>
                <w:p w14:paraId="4BB8F48D" w14:textId="77777777" w:rsidR="00C313DA" w:rsidRPr="00E83D41" w:rsidRDefault="00C313DA" w:rsidP="00E83D41">
                  <w:pPr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ascii="Arial" w:hAnsi="Arial" w:cs="Arial"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VANDERPLAS, Jake. </w:t>
                  </w:r>
                  <w:r w:rsidRPr="00847478">
                    <w:rPr>
                      <w:rFonts w:ascii="Arial" w:hAnsi="Arial" w:cs="Arial"/>
                      <w:b/>
                      <w:iCs/>
                      <w:sz w:val="22"/>
                      <w:szCs w:val="22"/>
                      <w:lang w:val="en-US"/>
                    </w:rPr>
                    <w:t>Python Data Science Handbook</w:t>
                  </w:r>
                  <w:r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 xml:space="preserve">. </w:t>
                  </w:r>
                  <w:r w:rsidRPr="00847478"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  <w:t>Sebastopol: O'Reilly, 2017.</w:t>
                  </w:r>
                </w:p>
              </w:tc>
            </w:tr>
            <w:tr w:rsidR="00E80C11" w:rsidRPr="00B80958" w14:paraId="6462ADD6" w14:textId="77777777" w:rsidTr="002E3D31">
              <w:trPr>
                <w:tblCellSpacing w:w="0" w:type="dxa"/>
                <w:jc w:val="center"/>
              </w:trPr>
              <w:tc>
                <w:tcPr>
                  <w:tcW w:w="9587" w:type="dxa"/>
                  <w:vAlign w:val="center"/>
                  <w:hideMark/>
                </w:tcPr>
                <w:p w14:paraId="0D0DC59C" w14:textId="77777777" w:rsidR="00E80C11" w:rsidRPr="00B80958" w:rsidRDefault="00E80C11" w:rsidP="00DF40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38B3E57A" w14:textId="77777777" w:rsidR="00565D64" w:rsidRPr="00B80958" w:rsidRDefault="00565D64" w:rsidP="00DF4024">
            <w:pPr>
              <w:spacing w:line="0" w:lineRule="atLeast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tbl>
      <w:tblPr>
        <w:tblStyle w:val="TableGrid"/>
        <w:tblW w:w="10795" w:type="dxa"/>
        <w:tblInd w:w="-572" w:type="dxa"/>
        <w:tblLook w:val="04A0" w:firstRow="1" w:lastRow="0" w:firstColumn="1" w:lastColumn="0" w:noHBand="0" w:noVBand="1"/>
      </w:tblPr>
      <w:tblGrid>
        <w:gridCol w:w="1060"/>
        <w:gridCol w:w="1317"/>
        <w:gridCol w:w="8418"/>
      </w:tblGrid>
      <w:tr w:rsidR="000E1CC1" w:rsidRPr="00B80958" w14:paraId="3318CEAE" w14:textId="77777777" w:rsidTr="00B1020E">
        <w:trPr>
          <w:trHeight w:val="1017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42067CDD" w14:textId="77777777" w:rsidR="000E1CC1" w:rsidRPr="00B80958" w:rsidRDefault="000E1CC1" w:rsidP="00EF4DF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14:paraId="0DF10387" w14:textId="77777777" w:rsidR="000E1CC1" w:rsidRPr="00B80958" w:rsidRDefault="000E1CC1" w:rsidP="00EF4DF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418" w:type="dxa"/>
            <w:tcBorders>
              <w:top w:val="nil"/>
              <w:left w:val="nil"/>
              <w:bottom w:val="nil"/>
              <w:right w:val="nil"/>
            </w:tcBorders>
          </w:tcPr>
          <w:p w14:paraId="72211254" w14:textId="77777777" w:rsidR="000E1CC1" w:rsidRPr="00B80958" w:rsidRDefault="000E1CC1" w:rsidP="00EF4DF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14:paraId="79C91ADF" w14:textId="77777777" w:rsidR="000E1CC1" w:rsidRPr="00B80958" w:rsidRDefault="000E1CC1" w:rsidP="00B454F3">
            <w:pPr>
              <w:tabs>
                <w:tab w:val="left" w:pos="7578"/>
              </w:tabs>
              <w:ind w:right="764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</w:tbl>
    <w:p w14:paraId="59BDB1D1" w14:textId="77777777" w:rsidR="00616175" w:rsidRPr="009F4CB5" w:rsidRDefault="00616175" w:rsidP="00651D24"/>
    <w:sectPr w:rsidR="00616175" w:rsidRPr="009F4CB5" w:rsidSect="00C349E5">
      <w:headerReference w:type="default" r:id="rId8"/>
      <w:pgSz w:w="11907" w:h="16840" w:code="9"/>
      <w:pgMar w:top="1675" w:right="1418" w:bottom="851" w:left="1701" w:header="284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4804B" w14:textId="77777777" w:rsidR="00C349E5" w:rsidRDefault="00C349E5">
      <w:r>
        <w:separator/>
      </w:r>
    </w:p>
  </w:endnote>
  <w:endnote w:type="continuationSeparator" w:id="0">
    <w:p w14:paraId="3FB30938" w14:textId="77777777" w:rsidR="00C349E5" w:rsidRDefault="00C3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 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Roman 10cpi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F74A3" w14:textId="77777777" w:rsidR="00C349E5" w:rsidRDefault="00C349E5">
      <w:r>
        <w:separator/>
      </w:r>
    </w:p>
  </w:footnote>
  <w:footnote w:type="continuationSeparator" w:id="0">
    <w:p w14:paraId="4C4E9D0B" w14:textId="77777777" w:rsidR="00C349E5" w:rsidRDefault="00C34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B94C2" w14:textId="77777777" w:rsidR="00EF4DF0" w:rsidRDefault="00EF4DF0" w:rsidP="00924CA1">
    <w:pPr>
      <w:pStyle w:val="Header"/>
      <w:ind w:left="-567"/>
      <w:jc w:val="center"/>
      <w:outlineLvl w:val="0"/>
      <w:rPr>
        <w:rFonts w:ascii="Arial" w:hAnsi="Arial" w:cs="Arial"/>
        <w:b/>
        <w:sz w:val="20"/>
      </w:rPr>
    </w:pPr>
  </w:p>
  <w:p w14:paraId="2E368AB4" w14:textId="77777777" w:rsidR="00EF4DF0" w:rsidRDefault="00EF4DF0" w:rsidP="00924CA1">
    <w:pPr>
      <w:pStyle w:val="Header"/>
      <w:ind w:left="-567"/>
      <w:jc w:val="center"/>
      <w:outlineLvl w:val="0"/>
      <w:rPr>
        <w:rFonts w:ascii="Arial" w:hAnsi="Arial" w:cs="Arial"/>
        <w:b/>
        <w:sz w:val="2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098A3D6" wp14:editId="3AD22DAC">
          <wp:simplePos x="0" y="0"/>
          <wp:positionH relativeFrom="column">
            <wp:posOffset>5008880</wp:posOffset>
          </wp:positionH>
          <wp:positionV relativeFrom="paragraph">
            <wp:posOffset>47625</wp:posOffset>
          </wp:positionV>
          <wp:extent cx="528320" cy="770890"/>
          <wp:effectExtent l="0" t="0" r="5080" b="0"/>
          <wp:wrapSquare wrapText="bothSides"/>
          <wp:docPr id="3" name="Picture 3" descr="brasao_M4_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rasao_M4_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770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C2EECA9" wp14:editId="1F39ECAF">
          <wp:simplePos x="0" y="0"/>
          <wp:positionH relativeFrom="column">
            <wp:posOffset>-314960</wp:posOffset>
          </wp:positionH>
          <wp:positionV relativeFrom="paragraph">
            <wp:posOffset>98425</wp:posOffset>
          </wp:positionV>
          <wp:extent cx="720090" cy="720090"/>
          <wp:effectExtent l="0" t="0" r="3810" b="3810"/>
          <wp:wrapThrough wrapText="bothSides">
            <wp:wrapPolygon edited="0">
              <wp:start x="6857" y="0"/>
              <wp:lineTo x="0" y="3429"/>
              <wp:lineTo x="0" y="14286"/>
              <wp:lineTo x="1714" y="18286"/>
              <wp:lineTo x="6286" y="21143"/>
              <wp:lineTo x="6857" y="21143"/>
              <wp:lineTo x="13714" y="21143"/>
              <wp:lineTo x="14857" y="21143"/>
              <wp:lineTo x="18857" y="18286"/>
              <wp:lineTo x="21143" y="13714"/>
              <wp:lineTo x="21143" y="6286"/>
              <wp:lineTo x="17714" y="1714"/>
              <wp:lineTo x="13714" y="0"/>
              <wp:lineTo x="6857" y="0"/>
            </wp:wrapPolygon>
          </wp:wrapThrough>
          <wp:docPr id="1" name="Picture 1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mbolo_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D73E604" w14:textId="77777777" w:rsidR="00EF4DF0" w:rsidRDefault="00EF4DF0" w:rsidP="00924CA1">
    <w:pPr>
      <w:pStyle w:val="Header"/>
      <w:ind w:left="-567"/>
      <w:jc w:val="center"/>
      <w:outlineLvl w:val="0"/>
      <w:rPr>
        <w:rFonts w:ascii="Arial" w:hAnsi="Arial" w:cs="Arial"/>
        <w:b/>
        <w:sz w:val="20"/>
      </w:rPr>
    </w:pPr>
  </w:p>
  <w:p w14:paraId="624C245B" w14:textId="77777777" w:rsidR="00EF4DF0" w:rsidRPr="000245C5" w:rsidRDefault="000245C5" w:rsidP="000245C5">
    <w:pPr>
      <w:pStyle w:val="Header"/>
      <w:jc w:val="center"/>
      <w:rPr>
        <w:sz w:val="36"/>
      </w:rPr>
    </w:pPr>
    <w:r w:rsidRPr="000245C5">
      <w:rPr>
        <w:rFonts w:ascii="Arial" w:hAnsi="Arial" w:cs="Arial"/>
        <w:b/>
        <w:sz w:val="28"/>
      </w:rPr>
      <w:t>UNIVERSIDADE PRESBITERIANA MACKENZIE</w:t>
    </w:r>
    <w:r w:rsidRPr="000245C5">
      <w:rPr>
        <w:rFonts w:ascii="Arial" w:hAnsi="Arial" w:cs="Arial"/>
        <w:b/>
        <w:sz w:val="28"/>
      </w:rPr>
      <w:cr/>
      <w:t>Faculdade de Computação e Informática</w:t>
    </w:r>
  </w:p>
  <w:p w14:paraId="1E1BAF79" w14:textId="77777777" w:rsidR="00EF4DF0" w:rsidRDefault="00EF4DF0" w:rsidP="00924CA1">
    <w:pPr>
      <w:pStyle w:val="Header"/>
      <w:jc w:val="right"/>
    </w:pPr>
  </w:p>
  <w:p w14:paraId="27276477" w14:textId="77777777" w:rsidR="00EF4DF0" w:rsidRDefault="00EF4DF0" w:rsidP="00924CA1">
    <w:pPr>
      <w:pStyle w:val="Header"/>
      <w:jc w:val="right"/>
    </w:pPr>
  </w:p>
  <w:p w14:paraId="2D45E2DA" w14:textId="77777777" w:rsidR="00EF4DF0" w:rsidRDefault="00EF4DF0" w:rsidP="00924CA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26715"/>
    <w:multiLevelType w:val="hybridMultilevel"/>
    <w:tmpl w:val="DA34B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4A5D54"/>
    <w:multiLevelType w:val="hybridMultilevel"/>
    <w:tmpl w:val="3CAE6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CB059A"/>
    <w:multiLevelType w:val="hybridMultilevel"/>
    <w:tmpl w:val="917CA4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348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5555781">
    <w:abstractNumId w:val="1"/>
  </w:num>
  <w:num w:numId="2" w16cid:durableId="527567325">
    <w:abstractNumId w:val="2"/>
  </w:num>
  <w:num w:numId="3" w16cid:durableId="1167672071">
    <w:abstractNumId w:val="0"/>
  </w:num>
  <w:num w:numId="4" w16cid:durableId="107486068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52"/>
    <w:rsid w:val="00002A6E"/>
    <w:rsid w:val="0000552B"/>
    <w:rsid w:val="00005CFC"/>
    <w:rsid w:val="00005EB2"/>
    <w:rsid w:val="00006717"/>
    <w:rsid w:val="00007092"/>
    <w:rsid w:val="0001083D"/>
    <w:rsid w:val="0001421F"/>
    <w:rsid w:val="00017B92"/>
    <w:rsid w:val="00021166"/>
    <w:rsid w:val="00021A20"/>
    <w:rsid w:val="000245C5"/>
    <w:rsid w:val="00025492"/>
    <w:rsid w:val="00025841"/>
    <w:rsid w:val="000264F0"/>
    <w:rsid w:val="00026E14"/>
    <w:rsid w:val="00034666"/>
    <w:rsid w:val="000355F3"/>
    <w:rsid w:val="00035D49"/>
    <w:rsid w:val="0003678B"/>
    <w:rsid w:val="00036BA7"/>
    <w:rsid w:val="00041768"/>
    <w:rsid w:val="00043EC7"/>
    <w:rsid w:val="000448E4"/>
    <w:rsid w:val="00046FF4"/>
    <w:rsid w:val="00047155"/>
    <w:rsid w:val="00050BDD"/>
    <w:rsid w:val="00050FAA"/>
    <w:rsid w:val="00052C23"/>
    <w:rsid w:val="00054FAC"/>
    <w:rsid w:val="000602E1"/>
    <w:rsid w:val="00062396"/>
    <w:rsid w:val="0006435B"/>
    <w:rsid w:val="000668D8"/>
    <w:rsid w:val="00067AD8"/>
    <w:rsid w:val="00085C34"/>
    <w:rsid w:val="00087BFA"/>
    <w:rsid w:val="000A1F81"/>
    <w:rsid w:val="000A32B9"/>
    <w:rsid w:val="000A5772"/>
    <w:rsid w:val="000A6CC8"/>
    <w:rsid w:val="000B0773"/>
    <w:rsid w:val="000B3966"/>
    <w:rsid w:val="000B7564"/>
    <w:rsid w:val="000C0DA5"/>
    <w:rsid w:val="000C264C"/>
    <w:rsid w:val="000C3CC4"/>
    <w:rsid w:val="000C41EF"/>
    <w:rsid w:val="000C4915"/>
    <w:rsid w:val="000D5380"/>
    <w:rsid w:val="000E08A6"/>
    <w:rsid w:val="000E1CC1"/>
    <w:rsid w:val="000E4D60"/>
    <w:rsid w:val="000E5B34"/>
    <w:rsid w:val="000E5B94"/>
    <w:rsid w:val="000E72CA"/>
    <w:rsid w:val="000E7AB4"/>
    <w:rsid w:val="000F2E03"/>
    <w:rsid w:val="00100A44"/>
    <w:rsid w:val="001035BD"/>
    <w:rsid w:val="00105A54"/>
    <w:rsid w:val="00106636"/>
    <w:rsid w:val="00113520"/>
    <w:rsid w:val="001237BA"/>
    <w:rsid w:val="00123855"/>
    <w:rsid w:val="001248DE"/>
    <w:rsid w:val="0012688A"/>
    <w:rsid w:val="00126EBD"/>
    <w:rsid w:val="00132AA2"/>
    <w:rsid w:val="00132B24"/>
    <w:rsid w:val="001376DC"/>
    <w:rsid w:val="001376FA"/>
    <w:rsid w:val="00140D63"/>
    <w:rsid w:val="00143EC0"/>
    <w:rsid w:val="00145E27"/>
    <w:rsid w:val="001504F4"/>
    <w:rsid w:val="00151622"/>
    <w:rsid w:val="00155086"/>
    <w:rsid w:val="00155C79"/>
    <w:rsid w:val="0015756A"/>
    <w:rsid w:val="00160D73"/>
    <w:rsid w:val="001636F6"/>
    <w:rsid w:val="00164B82"/>
    <w:rsid w:val="00165349"/>
    <w:rsid w:val="001726A0"/>
    <w:rsid w:val="0017310F"/>
    <w:rsid w:val="00184B38"/>
    <w:rsid w:val="00186829"/>
    <w:rsid w:val="001869A9"/>
    <w:rsid w:val="00186E87"/>
    <w:rsid w:val="00194CB1"/>
    <w:rsid w:val="00196309"/>
    <w:rsid w:val="00196CE6"/>
    <w:rsid w:val="001A4272"/>
    <w:rsid w:val="001B04B6"/>
    <w:rsid w:val="001B19CC"/>
    <w:rsid w:val="001B1ECB"/>
    <w:rsid w:val="001B6E3F"/>
    <w:rsid w:val="001C1B24"/>
    <w:rsid w:val="001C42E8"/>
    <w:rsid w:val="001D1173"/>
    <w:rsid w:val="001D2198"/>
    <w:rsid w:val="001D28DF"/>
    <w:rsid w:val="001D2C18"/>
    <w:rsid w:val="001D51E2"/>
    <w:rsid w:val="001D66CC"/>
    <w:rsid w:val="001E0B00"/>
    <w:rsid w:val="001E30D1"/>
    <w:rsid w:val="001F075D"/>
    <w:rsid w:val="001F0960"/>
    <w:rsid w:val="001F312A"/>
    <w:rsid w:val="001F3905"/>
    <w:rsid w:val="001F474A"/>
    <w:rsid w:val="001F6D67"/>
    <w:rsid w:val="001F756C"/>
    <w:rsid w:val="002023A2"/>
    <w:rsid w:val="00205928"/>
    <w:rsid w:val="00205D4E"/>
    <w:rsid w:val="00212747"/>
    <w:rsid w:val="00213AD5"/>
    <w:rsid w:val="00217500"/>
    <w:rsid w:val="0022095F"/>
    <w:rsid w:val="00225628"/>
    <w:rsid w:val="00226E8C"/>
    <w:rsid w:val="00231BCF"/>
    <w:rsid w:val="00234777"/>
    <w:rsid w:val="002520B3"/>
    <w:rsid w:val="00256E6A"/>
    <w:rsid w:val="002602F5"/>
    <w:rsid w:val="002606F5"/>
    <w:rsid w:val="00261CE9"/>
    <w:rsid w:val="00262D78"/>
    <w:rsid w:val="0027136D"/>
    <w:rsid w:val="00273653"/>
    <w:rsid w:val="0027522E"/>
    <w:rsid w:val="002757BD"/>
    <w:rsid w:val="0027607B"/>
    <w:rsid w:val="002771E2"/>
    <w:rsid w:val="00280956"/>
    <w:rsid w:val="00283EE4"/>
    <w:rsid w:val="00284F16"/>
    <w:rsid w:val="00285892"/>
    <w:rsid w:val="00290A08"/>
    <w:rsid w:val="002914A2"/>
    <w:rsid w:val="002A10BD"/>
    <w:rsid w:val="002A381B"/>
    <w:rsid w:val="002B263E"/>
    <w:rsid w:val="002B4B34"/>
    <w:rsid w:val="002B5C33"/>
    <w:rsid w:val="002B7848"/>
    <w:rsid w:val="002C01B6"/>
    <w:rsid w:val="002C3555"/>
    <w:rsid w:val="002C3ADA"/>
    <w:rsid w:val="002C62F0"/>
    <w:rsid w:val="002D3904"/>
    <w:rsid w:val="002D45C2"/>
    <w:rsid w:val="002D5551"/>
    <w:rsid w:val="002D5981"/>
    <w:rsid w:val="002D7E5E"/>
    <w:rsid w:val="002E0865"/>
    <w:rsid w:val="002E3923"/>
    <w:rsid w:val="002E3D31"/>
    <w:rsid w:val="002E5052"/>
    <w:rsid w:val="002E6CE7"/>
    <w:rsid w:val="002E6DBE"/>
    <w:rsid w:val="002F0C85"/>
    <w:rsid w:val="002F169C"/>
    <w:rsid w:val="002F3488"/>
    <w:rsid w:val="002F3801"/>
    <w:rsid w:val="00303839"/>
    <w:rsid w:val="003040CE"/>
    <w:rsid w:val="00314EAF"/>
    <w:rsid w:val="00316B02"/>
    <w:rsid w:val="0032671A"/>
    <w:rsid w:val="0033023A"/>
    <w:rsid w:val="0033059C"/>
    <w:rsid w:val="003415B3"/>
    <w:rsid w:val="0034399E"/>
    <w:rsid w:val="00344B95"/>
    <w:rsid w:val="00345B58"/>
    <w:rsid w:val="00345CA0"/>
    <w:rsid w:val="00350258"/>
    <w:rsid w:val="003576EE"/>
    <w:rsid w:val="00360E0A"/>
    <w:rsid w:val="00360F85"/>
    <w:rsid w:val="0036190B"/>
    <w:rsid w:val="003630A1"/>
    <w:rsid w:val="003711FC"/>
    <w:rsid w:val="0037162A"/>
    <w:rsid w:val="00371A48"/>
    <w:rsid w:val="00372E7B"/>
    <w:rsid w:val="003763BF"/>
    <w:rsid w:val="00380432"/>
    <w:rsid w:val="00380511"/>
    <w:rsid w:val="0038175B"/>
    <w:rsid w:val="003817C4"/>
    <w:rsid w:val="00383F9D"/>
    <w:rsid w:val="0039178B"/>
    <w:rsid w:val="00397912"/>
    <w:rsid w:val="003A27BC"/>
    <w:rsid w:val="003A3F85"/>
    <w:rsid w:val="003A54DB"/>
    <w:rsid w:val="003A570A"/>
    <w:rsid w:val="003B069B"/>
    <w:rsid w:val="003B3C30"/>
    <w:rsid w:val="003B6EF8"/>
    <w:rsid w:val="003B740E"/>
    <w:rsid w:val="003C40B2"/>
    <w:rsid w:val="003C4B41"/>
    <w:rsid w:val="003C6836"/>
    <w:rsid w:val="003D03A0"/>
    <w:rsid w:val="003D0462"/>
    <w:rsid w:val="003D11D4"/>
    <w:rsid w:val="003D454B"/>
    <w:rsid w:val="003D6375"/>
    <w:rsid w:val="003D683B"/>
    <w:rsid w:val="003E0D13"/>
    <w:rsid w:val="003E368D"/>
    <w:rsid w:val="003F3FB9"/>
    <w:rsid w:val="003F49FF"/>
    <w:rsid w:val="003F6C36"/>
    <w:rsid w:val="003F6E24"/>
    <w:rsid w:val="00400598"/>
    <w:rsid w:val="00400C13"/>
    <w:rsid w:val="00405EB8"/>
    <w:rsid w:val="0041395E"/>
    <w:rsid w:val="00416647"/>
    <w:rsid w:val="00417011"/>
    <w:rsid w:val="004203AF"/>
    <w:rsid w:val="0042130A"/>
    <w:rsid w:val="00423011"/>
    <w:rsid w:val="00425632"/>
    <w:rsid w:val="00426D50"/>
    <w:rsid w:val="00433A83"/>
    <w:rsid w:val="0043555A"/>
    <w:rsid w:val="00440F7C"/>
    <w:rsid w:val="00443461"/>
    <w:rsid w:val="00446D80"/>
    <w:rsid w:val="004504AB"/>
    <w:rsid w:val="00452CEE"/>
    <w:rsid w:val="00454AB4"/>
    <w:rsid w:val="0046066B"/>
    <w:rsid w:val="00460A0C"/>
    <w:rsid w:val="004610D2"/>
    <w:rsid w:val="00465419"/>
    <w:rsid w:val="00470337"/>
    <w:rsid w:val="00481C5B"/>
    <w:rsid w:val="00482577"/>
    <w:rsid w:val="0048636C"/>
    <w:rsid w:val="00487D70"/>
    <w:rsid w:val="004940B7"/>
    <w:rsid w:val="0049527B"/>
    <w:rsid w:val="00496F36"/>
    <w:rsid w:val="004A2307"/>
    <w:rsid w:val="004A4C7D"/>
    <w:rsid w:val="004A6F43"/>
    <w:rsid w:val="004B1618"/>
    <w:rsid w:val="004C1B66"/>
    <w:rsid w:val="004D03C1"/>
    <w:rsid w:val="004D0D4F"/>
    <w:rsid w:val="004D6EBE"/>
    <w:rsid w:val="004E1736"/>
    <w:rsid w:val="004E1BBA"/>
    <w:rsid w:val="004E3EFB"/>
    <w:rsid w:val="004E4346"/>
    <w:rsid w:val="004F08E9"/>
    <w:rsid w:val="004F0F32"/>
    <w:rsid w:val="004F2001"/>
    <w:rsid w:val="004F5F09"/>
    <w:rsid w:val="004F6681"/>
    <w:rsid w:val="0050104D"/>
    <w:rsid w:val="00504205"/>
    <w:rsid w:val="00504DD2"/>
    <w:rsid w:val="00510355"/>
    <w:rsid w:val="0051149D"/>
    <w:rsid w:val="00514FC0"/>
    <w:rsid w:val="00515356"/>
    <w:rsid w:val="00517185"/>
    <w:rsid w:val="00517708"/>
    <w:rsid w:val="0052022F"/>
    <w:rsid w:val="00520CD8"/>
    <w:rsid w:val="00521801"/>
    <w:rsid w:val="00522F6F"/>
    <w:rsid w:val="0052476B"/>
    <w:rsid w:val="0052485E"/>
    <w:rsid w:val="005258A6"/>
    <w:rsid w:val="0052718B"/>
    <w:rsid w:val="00535CF2"/>
    <w:rsid w:val="005431CB"/>
    <w:rsid w:val="0054728D"/>
    <w:rsid w:val="00555D9E"/>
    <w:rsid w:val="00555E65"/>
    <w:rsid w:val="005575D2"/>
    <w:rsid w:val="00562B1F"/>
    <w:rsid w:val="00563315"/>
    <w:rsid w:val="00564E8A"/>
    <w:rsid w:val="00565D64"/>
    <w:rsid w:val="00566900"/>
    <w:rsid w:val="005719BE"/>
    <w:rsid w:val="00582087"/>
    <w:rsid w:val="00582E9F"/>
    <w:rsid w:val="00585D1B"/>
    <w:rsid w:val="0059013A"/>
    <w:rsid w:val="005933B8"/>
    <w:rsid w:val="00595EBB"/>
    <w:rsid w:val="00596389"/>
    <w:rsid w:val="005A0CD0"/>
    <w:rsid w:val="005A20C1"/>
    <w:rsid w:val="005A34D8"/>
    <w:rsid w:val="005B5900"/>
    <w:rsid w:val="005B59FB"/>
    <w:rsid w:val="005C106F"/>
    <w:rsid w:val="005C2987"/>
    <w:rsid w:val="005D0B3D"/>
    <w:rsid w:val="005D0E75"/>
    <w:rsid w:val="005D16CA"/>
    <w:rsid w:val="005E051B"/>
    <w:rsid w:val="005E0F86"/>
    <w:rsid w:val="005E3BFD"/>
    <w:rsid w:val="005E658E"/>
    <w:rsid w:val="005F64D7"/>
    <w:rsid w:val="006001BB"/>
    <w:rsid w:val="00610528"/>
    <w:rsid w:val="00611A24"/>
    <w:rsid w:val="00612223"/>
    <w:rsid w:val="006142A0"/>
    <w:rsid w:val="006147AA"/>
    <w:rsid w:val="00616175"/>
    <w:rsid w:val="00617000"/>
    <w:rsid w:val="00624DBF"/>
    <w:rsid w:val="0062695B"/>
    <w:rsid w:val="00626A28"/>
    <w:rsid w:val="006303C4"/>
    <w:rsid w:val="006369D9"/>
    <w:rsid w:val="006476A6"/>
    <w:rsid w:val="00647C21"/>
    <w:rsid w:val="00647E23"/>
    <w:rsid w:val="006501B8"/>
    <w:rsid w:val="00651D24"/>
    <w:rsid w:val="00652BC7"/>
    <w:rsid w:val="006533AF"/>
    <w:rsid w:val="00654D30"/>
    <w:rsid w:val="006572DC"/>
    <w:rsid w:val="006576D3"/>
    <w:rsid w:val="00660EB0"/>
    <w:rsid w:val="00661F1F"/>
    <w:rsid w:val="0066219C"/>
    <w:rsid w:val="00663901"/>
    <w:rsid w:val="00665817"/>
    <w:rsid w:val="00665A92"/>
    <w:rsid w:val="00665CD3"/>
    <w:rsid w:val="00665D8D"/>
    <w:rsid w:val="00666573"/>
    <w:rsid w:val="00667233"/>
    <w:rsid w:val="00673353"/>
    <w:rsid w:val="006837AB"/>
    <w:rsid w:val="00685F21"/>
    <w:rsid w:val="0068695A"/>
    <w:rsid w:val="006917BF"/>
    <w:rsid w:val="00694F1E"/>
    <w:rsid w:val="006A3D68"/>
    <w:rsid w:val="006A477D"/>
    <w:rsid w:val="006B494E"/>
    <w:rsid w:val="006B7402"/>
    <w:rsid w:val="006B7797"/>
    <w:rsid w:val="006C5832"/>
    <w:rsid w:val="006C583A"/>
    <w:rsid w:val="006C5E19"/>
    <w:rsid w:val="006C70B2"/>
    <w:rsid w:val="006D1124"/>
    <w:rsid w:val="006D3B17"/>
    <w:rsid w:val="006D5825"/>
    <w:rsid w:val="006E2F33"/>
    <w:rsid w:val="006E4C7D"/>
    <w:rsid w:val="006F5278"/>
    <w:rsid w:val="006F6B7C"/>
    <w:rsid w:val="00700F64"/>
    <w:rsid w:val="00702413"/>
    <w:rsid w:val="00704BF1"/>
    <w:rsid w:val="00707104"/>
    <w:rsid w:val="00715200"/>
    <w:rsid w:val="007159E8"/>
    <w:rsid w:val="007166D4"/>
    <w:rsid w:val="007168EE"/>
    <w:rsid w:val="00720756"/>
    <w:rsid w:val="0072214D"/>
    <w:rsid w:val="00724DAC"/>
    <w:rsid w:val="00726585"/>
    <w:rsid w:val="00730206"/>
    <w:rsid w:val="0073526B"/>
    <w:rsid w:val="007362D8"/>
    <w:rsid w:val="00737790"/>
    <w:rsid w:val="00737EE8"/>
    <w:rsid w:val="00741A74"/>
    <w:rsid w:val="00741AB5"/>
    <w:rsid w:val="00743B5A"/>
    <w:rsid w:val="00751208"/>
    <w:rsid w:val="00751877"/>
    <w:rsid w:val="007558AB"/>
    <w:rsid w:val="00755B35"/>
    <w:rsid w:val="00755D27"/>
    <w:rsid w:val="00763B30"/>
    <w:rsid w:val="0076582A"/>
    <w:rsid w:val="00767289"/>
    <w:rsid w:val="00770B3C"/>
    <w:rsid w:val="0077578F"/>
    <w:rsid w:val="00776062"/>
    <w:rsid w:val="0078399B"/>
    <w:rsid w:val="00786580"/>
    <w:rsid w:val="00792C3B"/>
    <w:rsid w:val="00795004"/>
    <w:rsid w:val="00796312"/>
    <w:rsid w:val="007A28DB"/>
    <w:rsid w:val="007A3FEE"/>
    <w:rsid w:val="007A532E"/>
    <w:rsid w:val="007A6A61"/>
    <w:rsid w:val="007B0361"/>
    <w:rsid w:val="007B0461"/>
    <w:rsid w:val="007B08FA"/>
    <w:rsid w:val="007B1418"/>
    <w:rsid w:val="007B37D9"/>
    <w:rsid w:val="007B521C"/>
    <w:rsid w:val="007B5BD6"/>
    <w:rsid w:val="007B779D"/>
    <w:rsid w:val="007C66F9"/>
    <w:rsid w:val="007C69EC"/>
    <w:rsid w:val="007C6FC2"/>
    <w:rsid w:val="007C795B"/>
    <w:rsid w:val="007D03A4"/>
    <w:rsid w:val="007D29DA"/>
    <w:rsid w:val="007E0843"/>
    <w:rsid w:val="007E0CD9"/>
    <w:rsid w:val="007E30FE"/>
    <w:rsid w:val="007E37D8"/>
    <w:rsid w:val="007E4214"/>
    <w:rsid w:val="007E51DA"/>
    <w:rsid w:val="007E64C2"/>
    <w:rsid w:val="007E7D29"/>
    <w:rsid w:val="007F071D"/>
    <w:rsid w:val="007F24B5"/>
    <w:rsid w:val="007F45C8"/>
    <w:rsid w:val="007F68E1"/>
    <w:rsid w:val="00803DDE"/>
    <w:rsid w:val="008074FA"/>
    <w:rsid w:val="008136ED"/>
    <w:rsid w:val="00814AE9"/>
    <w:rsid w:val="008179D9"/>
    <w:rsid w:val="008200DC"/>
    <w:rsid w:val="00827636"/>
    <w:rsid w:val="008303F8"/>
    <w:rsid w:val="008369AA"/>
    <w:rsid w:val="00837A67"/>
    <w:rsid w:val="008414E0"/>
    <w:rsid w:val="00847478"/>
    <w:rsid w:val="008517FE"/>
    <w:rsid w:val="00853586"/>
    <w:rsid w:val="00864DB0"/>
    <w:rsid w:val="00865102"/>
    <w:rsid w:val="0086530A"/>
    <w:rsid w:val="00873132"/>
    <w:rsid w:val="00881B54"/>
    <w:rsid w:val="00882AF0"/>
    <w:rsid w:val="00885CF6"/>
    <w:rsid w:val="0088700E"/>
    <w:rsid w:val="0089236C"/>
    <w:rsid w:val="00894F30"/>
    <w:rsid w:val="00895FD2"/>
    <w:rsid w:val="00896D91"/>
    <w:rsid w:val="008A0AD5"/>
    <w:rsid w:val="008A27E4"/>
    <w:rsid w:val="008A3687"/>
    <w:rsid w:val="008A4DBE"/>
    <w:rsid w:val="008A5ACA"/>
    <w:rsid w:val="008A7896"/>
    <w:rsid w:val="008A7C5E"/>
    <w:rsid w:val="008B3B86"/>
    <w:rsid w:val="008B7B5A"/>
    <w:rsid w:val="008C37EF"/>
    <w:rsid w:val="008C4A65"/>
    <w:rsid w:val="008D05B8"/>
    <w:rsid w:val="008D0E13"/>
    <w:rsid w:val="008D264C"/>
    <w:rsid w:val="008D3A12"/>
    <w:rsid w:val="008D3CCA"/>
    <w:rsid w:val="008E005D"/>
    <w:rsid w:val="008E1C21"/>
    <w:rsid w:val="008E2B51"/>
    <w:rsid w:val="008F36EC"/>
    <w:rsid w:val="008F40B8"/>
    <w:rsid w:val="008F40E9"/>
    <w:rsid w:val="008F5A3B"/>
    <w:rsid w:val="00900023"/>
    <w:rsid w:val="00900C15"/>
    <w:rsid w:val="009021D5"/>
    <w:rsid w:val="0090581D"/>
    <w:rsid w:val="00906D2D"/>
    <w:rsid w:val="00906F26"/>
    <w:rsid w:val="009075F8"/>
    <w:rsid w:val="00912BA1"/>
    <w:rsid w:val="00912DCF"/>
    <w:rsid w:val="009137EF"/>
    <w:rsid w:val="009169FE"/>
    <w:rsid w:val="00921CCC"/>
    <w:rsid w:val="00922A4C"/>
    <w:rsid w:val="00923096"/>
    <w:rsid w:val="009247A3"/>
    <w:rsid w:val="00924CA1"/>
    <w:rsid w:val="00924D3A"/>
    <w:rsid w:val="00927BED"/>
    <w:rsid w:val="00930951"/>
    <w:rsid w:val="00936091"/>
    <w:rsid w:val="009428E8"/>
    <w:rsid w:val="0094306B"/>
    <w:rsid w:val="00946724"/>
    <w:rsid w:val="00951FEC"/>
    <w:rsid w:val="00952488"/>
    <w:rsid w:val="00954A59"/>
    <w:rsid w:val="00954DF4"/>
    <w:rsid w:val="00957540"/>
    <w:rsid w:val="009579F1"/>
    <w:rsid w:val="00957EB3"/>
    <w:rsid w:val="00962F64"/>
    <w:rsid w:val="0096374E"/>
    <w:rsid w:val="00963A80"/>
    <w:rsid w:val="00965D19"/>
    <w:rsid w:val="00967036"/>
    <w:rsid w:val="009670A7"/>
    <w:rsid w:val="0096742F"/>
    <w:rsid w:val="00970C28"/>
    <w:rsid w:val="00976073"/>
    <w:rsid w:val="00976AE1"/>
    <w:rsid w:val="00977F67"/>
    <w:rsid w:val="00982A4F"/>
    <w:rsid w:val="00985932"/>
    <w:rsid w:val="00992042"/>
    <w:rsid w:val="00993114"/>
    <w:rsid w:val="00993F2D"/>
    <w:rsid w:val="009953AD"/>
    <w:rsid w:val="0099571E"/>
    <w:rsid w:val="00996F21"/>
    <w:rsid w:val="009A041D"/>
    <w:rsid w:val="009A1979"/>
    <w:rsid w:val="009A65C6"/>
    <w:rsid w:val="009B0308"/>
    <w:rsid w:val="009B0E36"/>
    <w:rsid w:val="009C02C6"/>
    <w:rsid w:val="009C2966"/>
    <w:rsid w:val="009D049E"/>
    <w:rsid w:val="009D5959"/>
    <w:rsid w:val="009E031B"/>
    <w:rsid w:val="009E40D9"/>
    <w:rsid w:val="009F2259"/>
    <w:rsid w:val="009F4CB5"/>
    <w:rsid w:val="00A002E6"/>
    <w:rsid w:val="00A01AEB"/>
    <w:rsid w:val="00A023EE"/>
    <w:rsid w:val="00A026F1"/>
    <w:rsid w:val="00A03565"/>
    <w:rsid w:val="00A048A9"/>
    <w:rsid w:val="00A04E33"/>
    <w:rsid w:val="00A0693F"/>
    <w:rsid w:val="00A105FB"/>
    <w:rsid w:val="00A15A41"/>
    <w:rsid w:val="00A172BB"/>
    <w:rsid w:val="00A25C1C"/>
    <w:rsid w:val="00A27BE5"/>
    <w:rsid w:val="00A3264B"/>
    <w:rsid w:val="00A35EF9"/>
    <w:rsid w:val="00A36903"/>
    <w:rsid w:val="00A40561"/>
    <w:rsid w:val="00A41E1B"/>
    <w:rsid w:val="00A420CE"/>
    <w:rsid w:val="00A426D8"/>
    <w:rsid w:val="00A453B5"/>
    <w:rsid w:val="00A45FFF"/>
    <w:rsid w:val="00A46198"/>
    <w:rsid w:val="00A478DA"/>
    <w:rsid w:val="00A5084A"/>
    <w:rsid w:val="00A53BC9"/>
    <w:rsid w:val="00A53EAB"/>
    <w:rsid w:val="00A54E63"/>
    <w:rsid w:val="00A56F85"/>
    <w:rsid w:val="00A57A95"/>
    <w:rsid w:val="00A57E1D"/>
    <w:rsid w:val="00A62148"/>
    <w:rsid w:val="00A62897"/>
    <w:rsid w:val="00A75DBB"/>
    <w:rsid w:val="00A80CDA"/>
    <w:rsid w:val="00A81562"/>
    <w:rsid w:val="00A81D55"/>
    <w:rsid w:val="00A855C7"/>
    <w:rsid w:val="00A857D7"/>
    <w:rsid w:val="00A94E2E"/>
    <w:rsid w:val="00A96308"/>
    <w:rsid w:val="00AA153F"/>
    <w:rsid w:val="00AA1803"/>
    <w:rsid w:val="00AA1C0A"/>
    <w:rsid w:val="00AA1D08"/>
    <w:rsid w:val="00AA3519"/>
    <w:rsid w:val="00AA7AFF"/>
    <w:rsid w:val="00AB1AD0"/>
    <w:rsid w:val="00AB2BB4"/>
    <w:rsid w:val="00AB34CE"/>
    <w:rsid w:val="00AC3791"/>
    <w:rsid w:val="00AC3A7F"/>
    <w:rsid w:val="00AC48C0"/>
    <w:rsid w:val="00AD1AA3"/>
    <w:rsid w:val="00AD2DA3"/>
    <w:rsid w:val="00AD6533"/>
    <w:rsid w:val="00AD78E7"/>
    <w:rsid w:val="00AE05F5"/>
    <w:rsid w:val="00AE07FA"/>
    <w:rsid w:val="00AE2504"/>
    <w:rsid w:val="00AE2DF8"/>
    <w:rsid w:val="00AE5CA6"/>
    <w:rsid w:val="00AE62C8"/>
    <w:rsid w:val="00AE6DC7"/>
    <w:rsid w:val="00AF4081"/>
    <w:rsid w:val="00AF7E64"/>
    <w:rsid w:val="00B0296B"/>
    <w:rsid w:val="00B05D45"/>
    <w:rsid w:val="00B1020E"/>
    <w:rsid w:val="00B1210E"/>
    <w:rsid w:val="00B206A6"/>
    <w:rsid w:val="00B2133D"/>
    <w:rsid w:val="00B22987"/>
    <w:rsid w:val="00B23AF9"/>
    <w:rsid w:val="00B240A0"/>
    <w:rsid w:val="00B27BDB"/>
    <w:rsid w:val="00B32B8C"/>
    <w:rsid w:val="00B33856"/>
    <w:rsid w:val="00B377C1"/>
    <w:rsid w:val="00B40373"/>
    <w:rsid w:val="00B405C6"/>
    <w:rsid w:val="00B40CF5"/>
    <w:rsid w:val="00B454F3"/>
    <w:rsid w:val="00B4573A"/>
    <w:rsid w:val="00B4631C"/>
    <w:rsid w:val="00B46D57"/>
    <w:rsid w:val="00B55315"/>
    <w:rsid w:val="00B60EBE"/>
    <w:rsid w:val="00B61B12"/>
    <w:rsid w:val="00B639CC"/>
    <w:rsid w:val="00B64AEC"/>
    <w:rsid w:val="00B656DA"/>
    <w:rsid w:val="00B7146B"/>
    <w:rsid w:val="00B7202C"/>
    <w:rsid w:val="00B8091B"/>
    <w:rsid w:val="00B80958"/>
    <w:rsid w:val="00B80E10"/>
    <w:rsid w:val="00B81105"/>
    <w:rsid w:val="00B81345"/>
    <w:rsid w:val="00B83B4D"/>
    <w:rsid w:val="00B83D2A"/>
    <w:rsid w:val="00B83FCD"/>
    <w:rsid w:val="00B84AB1"/>
    <w:rsid w:val="00B85555"/>
    <w:rsid w:val="00B85921"/>
    <w:rsid w:val="00B85E29"/>
    <w:rsid w:val="00B86E0E"/>
    <w:rsid w:val="00B87E30"/>
    <w:rsid w:val="00B935EB"/>
    <w:rsid w:val="00B9381D"/>
    <w:rsid w:val="00B94589"/>
    <w:rsid w:val="00B9570F"/>
    <w:rsid w:val="00B95BC7"/>
    <w:rsid w:val="00B97FB2"/>
    <w:rsid w:val="00BA06BB"/>
    <w:rsid w:val="00BA105E"/>
    <w:rsid w:val="00BA163F"/>
    <w:rsid w:val="00BA2797"/>
    <w:rsid w:val="00BA6CAE"/>
    <w:rsid w:val="00BB0DCA"/>
    <w:rsid w:val="00BB6382"/>
    <w:rsid w:val="00BC0C35"/>
    <w:rsid w:val="00BC0C61"/>
    <w:rsid w:val="00BC1BB2"/>
    <w:rsid w:val="00BC6369"/>
    <w:rsid w:val="00BC64A6"/>
    <w:rsid w:val="00BD180B"/>
    <w:rsid w:val="00BD1899"/>
    <w:rsid w:val="00BD25BD"/>
    <w:rsid w:val="00BD30C8"/>
    <w:rsid w:val="00BE0005"/>
    <w:rsid w:val="00BE34EE"/>
    <w:rsid w:val="00BE4ABE"/>
    <w:rsid w:val="00BF2C9E"/>
    <w:rsid w:val="00BF6041"/>
    <w:rsid w:val="00BF69A3"/>
    <w:rsid w:val="00BF6C0F"/>
    <w:rsid w:val="00BF70D4"/>
    <w:rsid w:val="00C07B72"/>
    <w:rsid w:val="00C10712"/>
    <w:rsid w:val="00C114F3"/>
    <w:rsid w:val="00C11782"/>
    <w:rsid w:val="00C122D0"/>
    <w:rsid w:val="00C126DA"/>
    <w:rsid w:val="00C14201"/>
    <w:rsid w:val="00C14759"/>
    <w:rsid w:val="00C14DB0"/>
    <w:rsid w:val="00C1506E"/>
    <w:rsid w:val="00C171DF"/>
    <w:rsid w:val="00C175A9"/>
    <w:rsid w:val="00C17FA9"/>
    <w:rsid w:val="00C24B26"/>
    <w:rsid w:val="00C26F2C"/>
    <w:rsid w:val="00C313DA"/>
    <w:rsid w:val="00C316B6"/>
    <w:rsid w:val="00C327AA"/>
    <w:rsid w:val="00C32952"/>
    <w:rsid w:val="00C32A1F"/>
    <w:rsid w:val="00C349E5"/>
    <w:rsid w:val="00C37CA5"/>
    <w:rsid w:val="00C401E4"/>
    <w:rsid w:val="00C4130F"/>
    <w:rsid w:val="00C46B03"/>
    <w:rsid w:val="00C62EF1"/>
    <w:rsid w:val="00C72193"/>
    <w:rsid w:val="00C73C04"/>
    <w:rsid w:val="00C74A86"/>
    <w:rsid w:val="00C76496"/>
    <w:rsid w:val="00C90CF9"/>
    <w:rsid w:val="00C91592"/>
    <w:rsid w:val="00C91AE4"/>
    <w:rsid w:val="00CA12CF"/>
    <w:rsid w:val="00CA2380"/>
    <w:rsid w:val="00CA4091"/>
    <w:rsid w:val="00CA7707"/>
    <w:rsid w:val="00CA7EC9"/>
    <w:rsid w:val="00CB0DFC"/>
    <w:rsid w:val="00CB2461"/>
    <w:rsid w:val="00CB4A9D"/>
    <w:rsid w:val="00CB7304"/>
    <w:rsid w:val="00CB7573"/>
    <w:rsid w:val="00CB79BC"/>
    <w:rsid w:val="00CC229C"/>
    <w:rsid w:val="00CC5FB2"/>
    <w:rsid w:val="00CD0FE4"/>
    <w:rsid w:val="00CD1DEF"/>
    <w:rsid w:val="00CD2EC1"/>
    <w:rsid w:val="00CE13AF"/>
    <w:rsid w:val="00CE2054"/>
    <w:rsid w:val="00CE28C9"/>
    <w:rsid w:val="00CE67C9"/>
    <w:rsid w:val="00CF18DB"/>
    <w:rsid w:val="00CF1C18"/>
    <w:rsid w:val="00CF7A60"/>
    <w:rsid w:val="00D01814"/>
    <w:rsid w:val="00D02525"/>
    <w:rsid w:val="00D055F7"/>
    <w:rsid w:val="00D11947"/>
    <w:rsid w:val="00D1425A"/>
    <w:rsid w:val="00D148D6"/>
    <w:rsid w:val="00D14B22"/>
    <w:rsid w:val="00D2394C"/>
    <w:rsid w:val="00D24970"/>
    <w:rsid w:val="00D25FE7"/>
    <w:rsid w:val="00D26C23"/>
    <w:rsid w:val="00D27341"/>
    <w:rsid w:val="00D30131"/>
    <w:rsid w:val="00D302D9"/>
    <w:rsid w:val="00D317E9"/>
    <w:rsid w:val="00D33F75"/>
    <w:rsid w:val="00D34AC7"/>
    <w:rsid w:val="00D376D4"/>
    <w:rsid w:val="00D41CD8"/>
    <w:rsid w:val="00D512E2"/>
    <w:rsid w:val="00D534AD"/>
    <w:rsid w:val="00D54B40"/>
    <w:rsid w:val="00D6577F"/>
    <w:rsid w:val="00D72626"/>
    <w:rsid w:val="00D7484E"/>
    <w:rsid w:val="00D750B0"/>
    <w:rsid w:val="00D7516C"/>
    <w:rsid w:val="00D77AF4"/>
    <w:rsid w:val="00D77CBB"/>
    <w:rsid w:val="00D81AAD"/>
    <w:rsid w:val="00D8247D"/>
    <w:rsid w:val="00D836E9"/>
    <w:rsid w:val="00D86C9C"/>
    <w:rsid w:val="00D91368"/>
    <w:rsid w:val="00D916B2"/>
    <w:rsid w:val="00D918D9"/>
    <w:rsid w:val="00D91BF6"/>
    <w:rsid w:val="00D92A91"/>
    <w:rsid w:val="00D93A50"/>
    <w:rsid w:val="00DA0C4A"/>
    <w:rsid w:val="00DA36E3"/>
    <w:rsid w:val="00DA61A7"/>
    <w:rsid w:val="00DA7901"/>
    <w:rsid w:val="00DB240C"/>
    <w:rsid w:val="00DB4566"/>
    <w:rsid w:val="00DB4E8A"/>
    <w:rsid w:val="00DC1C73"/>
    <w:rsid w:val="00DC280B"/>
    <w:rsid w:val="00DC51B1"/>
    <w:rsid w:val="00DC6011"/>
    <w:rsid w:val="00DD3DCC"/>
    <w:rsid w:val="00DD57B6"/>
    <w:rsid w:val="00DD6744"/>
    <w:rsid w:val="00DD6B5E"/>
    <w:rsid w:val="00DD6E59"/>
    <w:rsid w:val="00DE07F6"/>
    <w:rsid w:val="00DF4024"/>
    <w:rsid w:val="00E0252C"/>
    <w:rsid w:val="00E06B79"/>
    <w:rsid w:val="00E13809"/>
    <w:rsid w:val="00E31F61"/>
    <w:rsid w:val="00E3539A"/>
    <w:rsid w:val="00E4125C"/>
    <w:rsid w:val="00E4274B"/>
    <w:rsid w:val="00E42B0D"/>
    <w:rsid w:val="00E43C41"/>
    <w:rsid w:val="00E50EA3"/>
    <w:rsid w:val="00E5197D"/>
    <w:rsid w:val="00E51EBA"/>
    <w:rsid w:val="00E52AC1"/>
    <w:rsid w:val="00E53451"/>
    <w:rsid w:val="00E57176"/>
    <w:rsid w:val="00E5727D"/>
    <w:rsid w:val="00E605E0"/>
    <w:rsid w:val="00E6575E"/>
    <w:rsid w:val="00E719B0"/>
    <w:rsid w:val="00E75FAD"/>
    <w:rsid w:val="00E80C11"/>
    <w:rsid w:val="00E83D41"/>
    <w:rsid w:val="00E8473B"/>
    <w:rsid w:val="00E85095"/>
    <w:rsid w:val="00E85276"/>
    <w:rsid w:val="00E871E9"/>
    <w:rsid w:val="00E9012D"/>
    <w:rsid w:val="00E91B42"/>
    <w:rsid w:val="00E94EF4"/>
    <w:rsid w:val="00EA614B"/>
    <w:rsid w:val="00EA7C3A"/>
    <w:rsid w:val="00EA7DB5"/>
    <w:rsid w:val="00EB1826"/>
    <w:rsid w:val="00EB2CFA"/>
    <w:rsid w:val="00EB3527"/>
    <w:rsid w:val="00EB3D27"/>
    <w:rsid w:val="00EB3F03"/>
    <w:rsid w:val="00EB5DBC"/>
    <w:rsid w:val="00EB7B0E"/>
    <w:rsid w:val="00EC27B5"/>
    <w:rsid w:val="00EC3B29"/>
    <w:rsid w:val="00EC3BC4"/>
    <w:rsid w:val="00ED2523"/>
    <w:rsid w:val="00ED2B47"/>
    <w:rsid w:val="00ED4FE5"/>
    <w:rsid w:val="00ED684A"/>
    <w:rsid w:val="00ED7EB3"/>
    <w:rsid w:val="00EE0840"/>
    <w:rsid w:val="00EE142D"/>
    <w:rsid w:val="00EE7ECF"/>
    <w:rsid w:val="00EF31FD"/>
    <w:rsid w:val="00EF4DF0"/>
    <w:rsid w:val="00EF5735"/>
    <w:rsid w:val="00F03C5A"/>
    <w:rsid w:val="00F05A41"/>
    <w:rsid w:val="00F05D7B"/>
    <w:rsid w:val="00F07125"/>
    <w:rsid w:val="00F123D6"/>
    <w:rsid w:val="00F127DE"/>
    <w:rsid w:val="00F13680"/>
    <w:rsid w:val="00F15DB3"/>
    <w:rsid w:val="00F15FDD"/>
    <w:rsid w:val="00F16F2F"/>
    <w:rsid w:val="00F20816"/>
    <w:rsid w:val="00F24400"/>
    <w:rsid w:val="00F24E0A"/>
    <w:rsid w:val="00F24EE3"/>
    <w:rsid w:val="00F2647B"/>
    <w:rsid w:val="00F31BBC"/>
    <w:rsid w:val="00F32A99"/>
    <w:rsid w:val="00F33B14"/>
    <w:rsid w:val="00F36736"/>
    <w:rsid w:val="00F367D4"/>
    <w:rsid w:val="00F47D7A"/>
    <w:rsid w:val="00F6331A"/>
    <w:rsid w:val="00F65189"/>
    <w:rsid w:val="00F66A8C"/>
    <w:rsid w:val="00F66B9A"/>
    <w:rsid w:val="00F702BC"/>
    <w:rsid w:val="00F7346E"/>
    <w:rsid w:val="00F744E6"/>
    <w:rsid w:val="00F77B7B"/>
    <w:rsid w:val="00F83A00"/>
    <w:rsid w:val="00F86655"/>
    <w:rsid w:val="00F9205C"/>
    <w:rsid w:val="00F92532"/>
    <w:rsid w:val="00F94561"/>
    <w:rsid w:val="00F9674B"/>
    <w:rsid w:val="00F96B1A"/>
    <w:rsid w:val="00FA0137"/>
    <w:rsid w:val="00FA0B68"/>
    <w:rsid w:val="00FA152F"/>
    <w:rsid w:val="00FA5F83"/>
    <w:rsid w:val="00FB1A20"/>
    <w:rsid w:val="00FB30BF"/>
    <w:rsid w:val="00FB573B"/>
    <w:rsid w:val="00FC34EC"/>
    <w:rsid w:val="00FC5E0B"/>
    <w:rsid w:val="00FD37DB"/>
    <w:rsid w:val="00FE0386"/>
    <w:rsid w:val="00FE0FBF"/>
    <w:rsid w:val="00FE1554"/>
    <w:rsid w:val="00FE70D0"/>
    <w:rsid w:val="00FE71D7"/>
    <w:rsid w:val="00FE7833"/>
    <w:rsid w:val="00FE78DB"/>
    <w:rsid w:val="00FF2197"/>
    <w:rsid w:val="00FF2C1C"/>
    <w:rsid w:val="00FF3696"/>
    <w:rsid w:val="00FF3C2D"/>
    <w:rsid w:val="00FF6DF2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E8FFF5"/>
  <w15:docId w15:val="{3E9082ED-E555-1341-8CFF-8515E1EF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7E1D"/>
    <w:rPr>
      <w:sz w:val="24"/>
    </w:rPr>
  </w:style>
  <w:style w:type="paragraph" w:styleId="Heading1">
    <w:name w:val="heading 1"/>
    <w:basedOn w:val="Normal"/>
    <w:next w:val="Normal"/>
    <w:qFormat/>
    <w:rsid w:val="00A57E1D"/>
    <w:pPr>
      <w:keepNext/>
      <w:jc w:val="both"/>
      <w:outlineLvl w:val="0"/>
    </w:pPr>
    <w:rPr>
      <w:rFonts w:ascii="Arial" w:hAnsi="Arial"/>
      <w:b/>
      <w:sz w:val="22"/>
      <w:lang w:val="pt-PT"/>
    </w:rPr>
  </w:style>
  <w:style w:type="paragraph" w:styleId="Heading2">
    <w:name w:val="heading 2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jc w:val="both"/>
      <w:outlineLvl w:val="1"/>
    </w:pPr>
    <w:rPr>
      <w:rFonts w:ascii="Arial" w:hAnsi="Arial"/>
    </w:rPr>
  </w:style>
  <w:style w:type="paragraph" w:styleId="Heading3">
    <w:name w:val="heading 3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0" w:color="auto"/>
        <w:right w:val="single" w:sz="18" w:space="1" w:color="auto"/>
      </w:pBdr>
      <w:spacing w:before="60" w:after="60"/>
      <w:ind w:left="852" w:hanging="852"/>
      <w:jc w:val="both"/>
      <w:outlineLvl w:val="2"/>
    </w:pPr>
  </w:style>
  <w:style w:type="paragraph" w:styleId="Heading4">
    <w:name w:val="heading 4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0" w:color="auto"/>
        <w:right w:val="single" w:sz="18" w:space="1" w:color="auto"/>
      </w:pBdr>
      <w:spacing w:before="60" w:after="60"/>
      <w:ind w:firstLine="851"/>
      <w:jc w:val="both"/>
      <w:outlineLvl w:val="3"/>
    </w:pPr>
  </w:style>
  <w:style w:type="paragraph" w:styleId="Heading5">
    <w:name w:val="heading 5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0" w:color="auto"/>
        <w:right w:val="single" w:sz="18" w:space="1" w:color="auto"/>
      </w:pBdr>
      <w:spacing w:before="60" w:after="60"/>
      <w:ind w:firstLine="709"/>
      <w:jc w:val="both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0" w:color="auto"/>
        <w:right w:val="single" w:sz="18" w:space="1" w:color="auto"/>
      </w:pBdr>
      <w:spacing w:before="60" w:after="60"/>
      <w:jc w:val="both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rsid w:val="00A57E1D"/>
    <w:pPr>
      <w:keepNext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A57E1D"/>
    <w:pPr>
      <w:keepNext/>
      <w:outlineLvl w:val="7"/>
    </w:pPr>
    <w:rPr>
      <w:rFonts w:ascii="Arial" w:hAnsi="Arial"/>
      <w:b/>
      <w:color w:val="0000FF"/>
      <w:sz w:val="22"/>
    </w:rPr>
  </w:style>
  <w:style w:type="paragraph" w:styleId="Heading9">
    <w:name w:val="heading 9"/>
    <w:basedOn w:val="Normal"/>
    <w:next w:val="Normal"/>
    <w:qFormat/>
    <w:rsid w:val="00A57E1D"/>
    <w:pPr>
      <w:keepNext/>
      <w:jc w:val="both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7E1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7E1D"/>
    <w:pPr>
      <w:tabs>
        <w:tab w:val="center" w:pos="4419"/>
        <w:tab w:val="right" w:pos="8838"/>
      </w:tabs>
    </w:pPr>
  </w:style>
  <w:style w:type="paragraph" w:styleId="BodyText3">
    <w:name w:val="Body Text 3"/>
    <w:basedOn w:val="Normal"/>
    <w:rsid w:val="00A57E1D"/>
    <w:pPr>
      <w:jc w:val="center"/>
    </w:pPr>
    <w:rPr>
      <w:sz w:val="32"/>
    </w:rPr>
  </w:style>
  <w:style w:type="paragraph" w:styleId="BodyTextIndent">
    <w:name w:val="Body Text Indent"/>
    <w:basedOn w:val="Normal"/>
    <w:rsid w:val="00A57E1D"/>
    <w:pPr>
      <w:ind w:left="375"/>
      <w:jc w:val="both"/>
    </w:pPr>
    <w:rPr>
      <w:sz w:val="32"/>
      <w:lang w:val="pt-PT"/>
    </w:rPr>
  </w:style>
  <w:style w:type="paragraph" w:styleId="BodyText">
    <w:name w:val="Body Text"/>
    <w:basedOn w:val="Normal"/>
    <w:rsid w:val="00A57E1D"/>
    <w:pPr>
      <w:spacing w:line="360" w:lineRule="auto"/>
    </w:pPr>
    <w:rPr>
      <w:rFonts w:ascii="Arial" w:hAnsi="Arial"/>
      <w:sz w:val="28"/>
      <w:lang w:val="pt-PT"/>
    </w:rPr>
  </w:style>
  <w:style w:type="character" w:styleId="Hyperlink">
    <w:name w:val="Hyperlink"/>
    <w:rsid w:val="00A57E1D"/>
    <w:rPr>
      <w:color w:val="0000FF"/>
      <w:u w:val="single"/>
    </w:rPr>
  </w:style>
  <w:style w:type="character" w:styleId="FollowedHyperlink">
    <w:name w:val="FollowedHyperlink"/>
    <w:rsid w:val="00A57E1D"/>
    <w:rPr>
      <w:color w:val="800080"/>
      <w:u w:val="single"/>
    </w:rPr>
  </w:style>
  <w:style w:type="paragraph" w:styleId="BodyTextIndent2">
    <w:name w:val="Body Text Indent 2"/>
    <w:basedOn w:val="Normal"/>
    <w:rsid w:val="00A57E1D"/>
    <w:pPr>
      <w:ind w:firstLine="1416"/>
      <w:jc w:val="both"/>
    </w:pPr>
    <w:rPr>
      <w:rFonts w:ascii="Arial" w:hAnsi="Arial"/>
      <w:sz w:val="22"/>
      <w:lang w:val="pt-PT"/>
    </w:rPr>
  </w:style>
  <w:style w:type="paragraph" w:styleId="BodyTextIndent3">
    <w:name w:val="Body Text Indent 3"/>
    <w:basedOn w:val="Normal"/>
    <w:rsid w:val="00A57E1D"/>
    <w:pPr>
      <w:ind w:firstLine="1418"/>
      <w:jc w:val="both"/>
    </w:pPr>
    <w:rPr>
      <w:rFonts w:ascii="Arial" w:hAnsi="Arial"/>
      <w:sz w:val="22"/>
      <w:lang w:val="pt-PT"/>
    </w:rPr>
  </w:style>
  <w:style w:type="paragraph" w:styleId="BodyText2">
    <w:name w:val="Body Text 2"/>
    <w:basedOn w:val="Normal"/>
    <w:rsid w:val="00A57E1D"/>
    <w:pPr>
      <w:tabs>
        <w:tab w:val="left" w:pos="4820"/>
      </w:tabs>
      <w:jc w:val="both"/>
    </w:pPr>
    <w:rPr>
      <w:rFonts w:ascii="Arial" w:hAnsi="Arial"/>
      <w:lang w:val="pt-PT"/>
    </w:rPr>
  </w:style>
  <w:style w:type="paragraph" w:styleId="BalloonText">
    <w:name w:val="Balloon Text"/>
    <w:basedOn w:val="Normal"/>
    <w:semiHidden/>
    <w:rsid w:val="00C329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E3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0D9"/>
    <w:pPr>
      <w:ind w:left="720"/>
      <w:contextualSpacing/>
    </w:pPr>
  </w:style>
  <w:style w:type="character" w:styleId="Strong">
    <w:name w:val="Strong"/>
    <w:uiPriority w:val="22"/>
    <w:qFormat/>
    <w:rsid w:val="00FE71D7"/>
    <w:rPr>
      <w:b/>
      <w:bCs/>
    </w:rPr>
  </w:style>
  <w:style w:type="character" w:styleId="Emphasis">
    <w:name w:val="Emphasis"/>
    <w:uiPriority w:val="20"/>
    <w:qFormat/>
    <w:rsid w:val="00FE71D7"/>
    <w:rPr>
      <w:i/>
      <w:iCs/>
    </w:rPr>
  </w:style>
  <w:style w:type="paragraph" w:customStyle="1" w:styleId="Default">
    <w:name w:val="Default"/>
    <w:rsid w:val="007F071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38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FFFFF"/>
            <w:bottom w:val="none" w:sz="0" w:space="0" w:color="auto"/>
            <w:right w:val="single" w:sz="6" w:space="0" w:color="FFFFFF"/>
          </w:divBdr>
        </w:div>
      </w:divsChild>
    </w:div>
    <w:div w:id="706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CI-REI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A5008-AD0C-40D0-BA61-8E0EF9B2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CI-REITO</Template>
  <TotalTime>24</TotalTime>
  <Pages>5</Pages>
  <Words>899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 Instituto</vt:lpstr>
    </vt:vector>
  </TitlesOfParts>
  <Company>Instituto Presbiteriano Mackenzie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 Instituto</dc:title>
  <dc:creator>Sepromack</dc:creator>
  <cp:lastModifiedBy>Rogerio de Oliveira</cp:lastModifiedBy>
  <cp:revision>4</cp:revision>
  <cp:lastPrinted>2020-08-18T03:49:00Z</cp:lastPrinted>
  <dcterms:created xsi:type="dcterms:W3CDTF">2023-02-06T23:57:00Z</dcterms:created>
  <dcterms:modified xsi:type="dcterms:W3CDTF">2024-02-21T00:10:00Z</dcterms:modified>
</cp:coreProperties>
</file>